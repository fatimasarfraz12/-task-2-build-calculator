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0014F2" w:rsidP="000014F2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822450" cy="222250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5-09-06 at 07.56.10_4a412006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382" cy="224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40A4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blob:https://web.whatsapp.com/85324b0f-303f-4280-9f3a-78468b50e2b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D0CFA9" id="Rectangle 18" o:spid="_x0000_s1026" alt="blob:https://web.whatsapp.com/85324b0f-303f-4280-9f3a-78468b50e2b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IZfefnAgAABA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440A4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blob:https://web.whatsapp.com/85324b0f-303f-4280-9f3a-78468b50e2b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CAB876" id="Rectangle 17" o:spid="_x0000_s1026" alt="blob:https://web.whatsapp.com/85324b0f-303f-4280-9f3a-78468b50e2b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NtSct6AIAAAQ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7D22CE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blob:https://web.whatsapp.com/b87bd2de-23ca-4916-ae35-7a6bee4a791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6841B" id="Rectangle 14" o:spid="_x0000_s1026" alt="blob:https://web.whatsapp.com/b87bd2de-23ca-4916-ae35-7a6bee4a79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HZgTPnAgAABA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7D22CE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blob:https://web.whatsapp.com/b87bd2de-23ca-4916-ae35-7a6bee4a791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9225C6" id="Rectangle 13" o:spid="_x0000_s1026" alt="blob:https://web.whatsapp.com/b87bd2de-23ca-4916-ae35-7a6bee4a79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pKC7q6AIAAAQ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7D22CE"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blob:https://web.whatsapp.com/b87bd2de-23ca-4916-ae35-7a6bee4a791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AD123" id="Rectangle 11" o:spid="_x0000_s1026" alt="blob:https://web.whatsapp.com/b87bd2de-23ca-4916-ae35-7a6bee4a79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S9t3XnAgAABAYAAA4AAAAAAAAAAAAA&#10;AAAALgIAAGRycy9lMm9Eb2MueG1sUEsBAi0AFAAGAAgAAAAhAEyg6SzYAAAAAw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14D20751873455484488FE8A3DAB21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CE3D10" w:rsidRDefault="00404138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3D10">
              <w:rPr>
                <w:rFonts w:ascii="Times New Roman" w:hAnsi="Times New Roman" w:cs="Times New Roman"/>
                <w:b/>
                <w:sz w:val="24"/>
              </w:rPr>
              <w:t xml:space="preserve">Government </w:t>
            </w:r>
            <w:r w:rsidR="000621BD" w:rsidRPr="00CE3D10">
              <w:rPr>
                <w:rFonts w:ascii="Times New Roman" w:hAnsi="Times New Roman" w:cs="Times New Roman"/>
                <w:b/>
                <w:sz w:val="24"/>
              </w:rPr>
              <w:t>High School Shahpur Lahore.</w:t>
            </w:r>
          </w:p>
          <w:p w:rsidR="00404138" w:rsidRDefault="00404138" w:rsidP="00776643">
            <w:r w:rsidRPr="00CE3D10">
              <w:rPr>
                <w:rFonts w:ascii="Times New Roman" w:hAnsi="Times New Roman" w:cs="Times New Roman"/>
                <w:b/>
                <w:sz w:val="24"/>
              </w:rPr>
              <w:t xml:space="preserve">Metric </w:t>
            </w:r>
            <w:r w:rsidR="000621BD" w:rsidRPr="00CE3D10">
              <w:rPr>
                <w:rFonts w:ascii="Times New Roman" w:hAnsi="Times New Roman" w:cs="Times New Roman"/>
                <w:b/>
                <w:sz w:val="24"/>
              </w:rPr>
              <w:t>(Computer Science</w:t>
            </w:r>
            <w:r w:rsidR="000621BD">
              <w:t>)</w:t>
            </w:r>
          </w:p>
          <w:p w:rsidR="00404138" w:rsidRDefault="000621BD" w:rsidP="00776643">
            <w:r>
              <w:t>2019-2021</w:t>
            </w:r>
            <w:bookmarkStart w:id="0" w:name="_GoBack"/>
            <w:bookmarkEnd w:id="0"/>
          </w:p>
          <w:p w:rsidR="00404138" w:rsidRDefault="000621BD" w:rsidP="00776643">
            <w:r>
              <w:t xml:space="preserve"> </w:t>
            </w:r>
            <w:r w:rsidR="00404138">
              <w:t xml:space="preserve">I </w:t>
            </w:r>
            <w:r>
              <w:t xml:space="preserve">Secured Grade 65% .Best Student In </w:t>
            </w:r>
            <w:r w:rsidR="00404138">
              <w:t>Physics</w:t>
            </w:r>
            <w:r>
              <w:t xml:space="preserve">, </w:t>
            </w:r>
            <w:r w:rsidR="00404138">
              <w:t>Mathematics</w:t>
            </w:r>
            <w:r>
              <w:t xml:space="preserve">, And </w:t>
            </w:r>
            <w:r w:rsidR="00404138">
              <w:t>Computer Science</w:t>
            </w:r>
            <w:r>
              <w:t>.</w:t>
            </w:r>
          </w:p>
          <w:p w:rsidR="000621BD" w:rsidRPr="00CE3D10" w:rsidRDefault="000621BD" w:rsidP="00776643">
            <w:pPr>
              <w:rPr>
                <w:sz w:val="24"/>
              </w:rPr>
            </w:pPr>
            <w:r w:rsidRPr="00CE3D10">
              <w:rPr>
                <w:b/>
                <w:sz w:val="24"/>
              </w:rPr>
              <w:t>Government Collage Of Technology Railway Road Lahore</w:t>
            </w:r>
            <w:r w:rsidRPr="00CE3D10">
              <w:rPr>
                <w:sz w:val="24"/>
              </w:rPr>
              <w:t>.</w:t>
            </w:r>
          </w:p>
          <w:p w:rsidR="00404138" w:rsidRDefault="00404138" w:rsidP="00776643">
            <w:r w:rsidRPr="00CE3D10">
              <w:rPr>
                <w:rStyle w:val="Strong"/>
                <w:sz w:val="24"/>
              </w:rPr>
              <w:t xml:space="preserve">Diploma </w:t>
            </w:r>
            <w:r w:rsidR="000621BD" w:rsidRPr="00CE3D10">
              <w:rPr>
                <w:rStyle w:val="Strong"/>
                <w:sz w:val="24"/>
              </w:rPr>
              <w:t xml:space="preserve">Of </w:t>
            </w:r>
            <w:r w:rsidRPr="00CE3D10">
              <w:rPr>
                <w:rStyle w:val="Strong"/>
                <w:sz w:val="24"/>
              </w:rPr>
              <w:t xml:space="preserve">Associate Engineering </w:t>
            </w:r>
            <w:r w:rsidR="000621BD" w:rsidRPr="00CE3D10">
              <w:rPr>
                <w:rStyle w:val="Strong"/>
                <w:sz w:val="24"/>
              </w:rPr>
              <w:t>(</w:t>
            </w:r>
            <w:r w:rsidRPr="00CE3D10">
              <w:rPr>
                <w:rStyle w:val="Strong"/>
                <w:sz w:val="24"/>
              </w:rPr>
              <w:t>DAE</w:t>
            </w:r>
            <w:r w:rsidR="000621BD" w:rsidRPr="00CE3D10">
              <w:rPr>
                <w:rStyle w:val="Strong"/>
                <w:sz w:val="24"/>
              </w:rPr>
              <w:t xml:space="preserve">) In </w:t>
            </w:r>
            <w:r w:rsidRPr="00CE3D10">
              <w:rPr>
                <w:rStyle w:val="Strong"/>
                <w:sz w:val="24"/>
              </w:rPr>
              <w:t>HVACR</w:t>
            </w:r>
            <w:r w:rsidR="000621BD">
              <w:br/>
              <w:t>2022-2025</w:t>
            </w:r>
            <w:r w:rsidR="000621BD">
              <w:br/>
            </w:r>
            <w:r>
              <w:t xml:space="preserve">Completed </w:t>
            </w:r>
            <w:r w:rsidR="000621BD">
              <w:t xml:space="preserve">3-Year Diploma In </w:t>
            </w:r>
            <w:r>
              <w:t>Heating</w:t>
            </w:r>
            <w:r w:rsidR="000621BD">
              <w:t xml:space="preserve">, </w:t>
            </w:r>
            <w:r>
              <w:t>Ventilation</w:t>
            </w:r>
            <w:r w:rsidR="000621BD">
              <w:t xml:space="preserve">, </w:t>
            </w:r>
            <w:r>
              <w:t>Air Conditioning</w:t>
            </w:r>
            <w:r w:rsidR="000621BD">
              <w:t xml:space="preserve">, And </w:t>
            </w:r>
            <w:r>
              <w:t xml:space="preserve">Refrigeration </w:t>
            </w:r>
            <w:r w:rsidR="000621BD">
              <w:t xml:space="preserve">With </w:t>
            </w:r>
            <w:r w:rsidR="000621BD" w:rsidRPr="000621BD">
              <w:rPr>
                <w:rStyle w:val="Strong"/>
                <w:b w:val="0"/>
              </w:rPr>
              <w:t>70%</w:t>
            </w:r>
            <w:r w:rsidR="000621BD">
              <w:t xml:space="preserve">. </w:t>
            </w:r>
            <w:r>
              <w:t xml:space="preserve">Learned </w:t>
            </w:r>
            <w:r w:rsidR="000621BD">
              <w:t xml:space="preserve">Installation, Maintenance, And Troubleshooting Of </w:t>
            </w:r>
            <w:r>
              <w:t xml:space="preserve">HVACR </w:t>
            </w:r>
            <w:r w:rsidR="000621BD">
              <w:t>Systems.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B0291C" w:rsidP="005D47DE">
            <w:pPr>
              <w:pStyle w:val="Title"/>
            </w:pPr>
            <w:r>
              <w:t>syed hamza sarfraz</w:t>
            </w:r>
          </w:p>
          <w:p w:rsidR="006D409C" w:rsidRPr="00B0291C" w:rsidRDefault="00B0291C" w:rsidP="005D47DE">
            <w:pPr>
              <w:pStyle w:val="Subtitle"/>
              <w:rPr>
                <w:b/>
              </w:rPr>
            </w:pPr>
            <w:r w:rsidRPr="00B0291C">
              <w:rPr>
                <w:b/>
                <w:spacing w:val="0"/>
                <w:w w:val="100"/>
              </w:rPr>
              <w:t>HVACR</w:t>
            </w:r>
          </w:p>
          <w:sdt>
            <w:sdtPr>
              <w:id w:val="-1448076370"/>
              <w:placeholder>
                <w:docPart w:val="425FED668678488FA44BD9D5CD790A84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Pr="00B0291C" w:rsidRDefault="00B0291C" w:rsidP="00A75FCE">
            <w:pPr>
              <w:pStyle w:val="ProfileText"/>
              <w:rPr>
                <w:rFonts w:ascii="Times New Roman" w:hAnsi="Times New Roman" w:cs="Times New Roman"/>
                <w:sz w:val="24"/>
              </w:rPr>
            </w:pPr>
            <w:r w:rsidRPr="00B0291C">
              <w:rPr>
                <w:rFonts w:ascii="Times New Roman" w:hAnsi="Times New Roman" w:cs="Times New Roman"/>
                <w:sz w:val="24"/>
              </w:rPr>
              <w:t>I am an Associate Engineer specialized in HVACR with a 3-year diploma. I have knowledge of heating, ventilation, air conditioning, and refrigeration systems. I can assist in installation, operation, and maintenance of HVACR equipment. I am eager to learn, hardworking, and ready to contribute my skills to support technical</w:t>
            </w:r>
            <w:r w:rsidRPr="00B0291C">
              <w:rPr>
                <w:rFonts w:ascii="Times New Roman" w:hAnsi="Times New Roman" w:cs="Times New Roman"/>
                <w:sz w:val="24"/>
              </w:rPr>
              <w:t xml:space="preserve"> projects and daily operations.</w:t>
            </w:r>
          </w:p>
          <w:p w:rsidR="006D409C" w:rsidRDefault="006D409C" w:rsidP="005D47DE"/>
          <w:sdt>
            <w:sdtPr>
              <w:id w:val="-1954003311"/>
              <w:placeholder>
                <w:docPart w:val="4B22D959D5B84846A7C4C55825433A0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DF9650C30364471A93FF9A16A4BC283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4440A4" w:rsidP="00A75FCE">
            <w:pPr>
              <w:pStyle w:val="ContactDetails"/>
            </w:pPr>
            <w:r>
              <w:t>+92-3099331738</w:t>
            </w:r>
          </w:p>
          <w:p w:rsidR="00B0291C" w:rsidRDefault="004440A4" w:rsidP="00A75FCE">
            <w:pPr>
              <w:pStyle w:val="ContactDetails"/>
            </w:pPr>
            <w:r>
              <w:t>+92-3703373182</w:t>
            </w:r>
          </w:p>
          <w:p w:rsidR="00C613E3" w:rsidRDefault="00C613E3" w:rsidP="00A75FCE">
            <w:pPr>
              <w:pStyle w:val="ContactDetails"/>
            </w:pPr>
          </w:p>
          <w:p w:rsidR="006B6948" w:rsidRDefault="004440A4" w:rsidP="00A75FCE">
            <w:pPr>
              <w:pStyle w:val="ContactDetails"/>
            </w:pPr>
            <w:r>
              <w:t xml:space="preserve">Address: </w:t>
            </w:r>
          </w:p>
          <w:p w:rsidR="00C613E3" w:rsidRDefault="004440A4" w:rsidP="00A75FCE">
            <w:pPr>
              <w:pStyle w:val="ContactDetails"/>
            </w:pPr>
            <w:proofErr w:type="spellStart"/>
            <w:r>
              <w:t>Samnabad</w:t>
            </w:r>
            <w:proofErr w:type="spellEnd"/>
            <w:r>
              <w:t xml:space="preserve"> Collage Road Lahore.</w:t>
            </w:r>
          </w:p>
          <w:p w:rsidR="006D409C" w:rsidRPr="004D3011" w:rsidRDefault="006D409C" w:rsidP="00A75FCE">
            <w:pPr>
              <w:pStyle w:val="ContactDetails"/>
            </w:pPr>
          </w:p>
          <w:p w:rsidR="006D409C" w:rsidRDefault="004440A4" w:rsidP="00A75FCE">
            <w:pPr>
              <w:pStyle w:val="ContactDetails"/>
            </w:pPr>
            <w:r>
              <w:t>Email:</w:t>
            </w:r>
          </w:p>
          <w:p w:rsidR="00B0291C" w:rsidRDefault="004440A4" w:rsidP="00A75FCE">
            <w:pPr>
              <w:pStyle w:val="ContactDetails"/>
            </w:pPr>
            <w:r>
              <w:t>Hamzashah221947@Gmail.Com</w:t>
            </w:r>
          </w:p>
          <w:p w:rsidR="006D409C" w:rsidRDefault="006D409C" w:rsidP="00B0291C"/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80A67A2CEC564E93AF7745F95D294C7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C613E3" w:rsidRPr="00CE3D10" w:rsidRDefault="00C613E3" w:rsidP="00C613E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en-US"/>
              </w:rPr>
            </w:pPr>
            <w:r w:rsidRPr="00CE3D1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US"/>
              </w:rPr>
              <w:t>Orient Hvacr Shop</w:t>
            </w:r>
          </w:p>
          <w:p w:rsidR="00C613E3" w:rsidRPr="00CE3D10" w:rsidRDefault="00C613E3" w:rsidP="00C613E3">
            <w:pPr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 w:rsidRPr="00CE3D1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US"/>
              </w:rPr>
              <w:t xml:space="preserve">Experience One Year </w:t>
            </w:r>
            <w:r w:rsidRPr="00CE3D10">
              <w:rPr>
                <w:rFonts w:ascii="Times New Roman" w:eastAsia="Times New Roman" w:hAnsi="Times New Roman" w:cs="Times New Roman"/>
                <w:b/>
                <w:sz w:val="24"/>
                <w:lang w:eastAsia="en-US"/>
              </w:rPr>
              <w:t>2023-2024</w:t>
            </w:r>
            <w:r w:rsidRPr="00CE3D10">
              <w:rPr>
                <w:rFonts w:ascii="Times New Roman" w:eastAsia="Times New Roman" w:hAnsi="Times New Roman" w:cs="Times New Roman"/>
                <w:b/>
                <w:sz w:val="24"/>
                <w:lang w:eastAsia="en-US"/>
              </w:rPr>
              <w:br/>
            </w:r>
            <w:r w:rsidRPr="00CE3D1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lang w:eastAsia="en-US"/>
              </w:rPr>
              <w:t>Trainee Technician</w:t>
            </w:r>
          </w:p>
          <w:p w:rsidR="00C613E3" w:rsidRPr="004440A4" w:rsidRDefault="00C613E3" w:rsidP="00C613E3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Learned Practical Skills In Hvacr Field By Assisting With Daily Repair And Service Tasks.</w:t>
            </w:r>
          </w:p>
          <w:p w:rsidR="00C613E3" w:rsidRPr="004440A4" w:rsidRDefault="00C613E3" w:rsidP="00C613E3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Supported Installation Of Cooling Units And Routine Maintenance Of Refrigeration Systems.</w:t>
            </w:r>
          </w:p>
          <w:p w:rsidR="00C613E3" w:rsidRPr="004440A4" w:rsidRDefault="00C613E3" w:rsidP="00776643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eastAsia="Times New Roman" w:hAnsi="Times New Roman" w:cs="Times New Roman"/>
                <w:sz w:val="24"/>
                <w:lang w:eastAsia="en-US"/>
              </w:rPr>
              <w:t>Observed And Practiced Fault Detection Methods Under The Guidance Of Senior Technicians</w:t>
            </w:r>
          </w:p>
          <w:p w:rsidR="000621BD" w:rsidRPr="00CE3D10" w:rsidRDefault="00C613E3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3D10">
              <w:rPr>
                <w:rFonts w:ascii="Times New Roman" w:hAnsi="Times New Roman" w:cs="Times New Roman"/>
                <w:b/>
                <w:sz w:val="24"/>
              </w:rPr>
              <w:t xml:space="preserve">Haier Company Lahore </w:t>
            </w:r>
          </w:p>
          <w:p w:rsidR="000621BD" w:rsidRPr="00CE3D10" w:rsidRDefault="00C613E3" w:rsidP="000621B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E3D10">
              <w:rPr>
                <w:rFonts w:ascii="Times New Roman" w:hAnsi="Times New Roman" w:cs="Times New Roman"/>
                <w:b/>
                <w:sz w:val="24"/>
              </w:rPr>
              <w:t>Experience Six Month 2024-2025</w:t>
            </w:r>
          </w:p>
          <w:p w:rsidR="000621BD" w:rsidRPr="004440A4" w:rsidRDefault="00C613E3" w:rsidP="000621BD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hAnsi="Times New Roman" w:cs="Times New Roman"/>
                <w:sz w:val="24"/>
              </w:rPr>
              <w:t xml:space="preserve">Gained </w:t>
            </w:r>
            <w:r w:rsidRPr="004440A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6 Months Of Practical Experience</w:t>
            </w:r>
            <w:r w:rsidRPr="004440A4">
              <w:rPr>
                <w:rFonts w:ascii="Times New Roman" w:hAnsi="Times New Roman" w:cs="Times New Roman"/>
                <w:sz w:val="24"/>
              </w:rPr>
              <w:t xml:space="preserve"> In Installation, Maintenance, And Troubleshooting Of Refrigeration And Air-Conditioning Systems.</w:t>
            </w:r>
          </w:p>
          <w:p w:rsidR="000621BD" w:rsidRPr="004440A4" w:rsidRDefault="00C613E3" w:rsidP="000621BD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hAnsi="Times New Roman" w:cs="Times New Roman"/>
                <w:sz w:val="24"/>
              </w:rPr>
              <w:t>Assisted Senior Technicians In Diagnosing Faults, Repairing Cooling Units, And Ensuring Proper System Performance.</w:t>
            </w:r>
          </w:p>
          <w:p w:rsidR="00C613E3" w:rsidRPr="00C613E3" w:rsidRDefault="00C613E3" w:rsidP="005D47DE">
            <w:pPr>
              <w:rPr>
                <w:rFonts w:ascii="Times New Roman" w:hAnsi="Times New Roman" w:cs="Times New Roman"/>
                <w:sz w:val="24"/>
              </w:rPr>
            </w:pPr>
            <w:r w:rsidRPr="004440A4">
              <w:rPr>
                <w:rFonts w:ascii="Times New Roman" w:hAnsi="Times New Roman" w:cs="Times New Roman"/>
                <w:sz w:val="24"/>
              </w:rPr>
              <w:t>Learned Safety Practices And Use Of Hvacr Tools And Equipment In Real Working Environment.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3541E298BD4F4E6698EAAF0CDBE2628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Pr="004440A4" w:rsidRDefault="006B6948" w:rsidP="00776643">
            <w:pPr>
              <w:rPr>
                <w:b/>
              </w:rPr>
            </w:pPr>
            <w:r w:rsidRPr="004440A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11430</wp:posOffset>
                      </wp:positionV>
                      <wp:extent cx="1663700" cy="161290"/>
                      <wp:effectExtent l="0" t="0" r="1270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161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4EB15" id="Rectangle 2" o:spid="_x0000_s1026" style="position:absolute;margin-left:180.75pt;margin-top:.9pt;width:131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" fillcolor="#99cb38 [3204]" strokecolor="#4c661a [1604]" strokeweight="1pt"/>
                  </w:pict>
                </mc:Fallback>
              </mc:AlternateContent>
            </w:r>
            <w:r w:rsidRPr="004440A4">
              <w:t xml:space="preserve">MS </w:t>
            </w:r>
            <w:r w:rsidR="004440A4" w:rsidRPr="004440A4">
              <w:t xml:space="preserve">Office( </w:t>
            </w:r>
            <w:r w:rsidR="001E7968" w:rsidRPr="004440A4">
              <w:t>MS</w:t>
            </w:r>
            <w:r w:rsidRPr="004440A4">
              <w:t xml:space="preserve"> </w:t>
            </w:r>
            <w:proofErr w:type="spellStart"/>
            <w:r w:rsidR="004440A4" w:rsidRPr="004440A4">
              <w:t>Word,Excel.Powerpoint</w:t>
            </w:r>
            <w:proofErr w:type="spellEnd"/>
            <w:r w:rsidR="004440A4" w:rsidRPr="004440A4">
              <w:t>)</w:t>
            </w:r>
            <w:r w:rsidR="004440A4" w:rsidRPr="004440A4">
              <w:rPr>
                <w:b/>
              </w:rPr>
              <w:t xml:space="preserve"> </w:t>
            </w:r>
          </w:p>
          <w:p w:rsidR="001E7968" w:rsidRPr="004440A4" w:rsidRDefault="001E7968" w:rsidP="00776643">
            <w:pPr>
              <w:rPr>
                <w:b/>
              </w:rPr>
            </w:pPr>
          </w:p>
          <w:p w:rsidR="006B6948" w:rsidRPr="004440A4" w:rsidRDefault="001E7968" w:rsidP="00776643">
            <w:r w:rsidRPr="004440A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24765</wp:posOffset>
                      </wp:positionV>
                      <wp:extent cx="1416050" cy="158750"/>
                      <wp:effectExtent l="0" t="0" r="1270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0" cy="158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47F85" id="Rectangle 7" o:spid="_x0000_s1026" style="position:absolute;margin-left:200.25pt;margin-top:1.95pt;width:111.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" fillcolor="#99cb38 [3204]" strokecolor="#4c661a [1604]" strokeweight="1pt"/>
                  </w:pict>
                </mc:Fallback>
              </mc:AlternateContent>
            </w:r>
            <w:r w:rsidR="006B6948" w:rsidRPr="004440A4">
              <w:t xml:space="preserve">HVACR </w:t>
            </w:r>
            <w:r w:rsidR="004440A4" w:rsidRPr="004440A4">
              <w:t>System Installation &amp; Maintenance</w:t>
            </w:r>
          </w:p>
          <w:p w:rsidR="001E7968" w:rsidRPr="004440A4" w:rsidRDefault="001E7968" w:rsidP="00776643"/>
          <w:p w:rsidR="006B6948" w:rsidRPr="004440A4" w:rsidRDefault="001E7968" w:rsidP="006B6948">
            <w:r w:rsidRPr="004440A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50800</wp:posOffset>
                      </wp:positionV>
                      <wp:extent cx="1422400" cy="158750"/>
                      <wp:effectExtent l="0" t="0" r="254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158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6623C" id="Rectangle 8" o:spid="_x0000_s1026" style="position:absolute;margin-left:202.75pt;margin-top:4pt;width:112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" fillcolor="#99cb38 [3204]" strokecolor="#4c661a [1604]" strokeweight="1pt"/>
                  </w:pict>
                </mc:Fallback>
              </mc:AlternateContent>
            </w:r>
            <w:r w:rsidR="006B6948" w:rsidRPr="004440A4">
              <w:t xml:space="preserve">Preventive </w:t>
            </w:r>
            <w:r w:rsidR="004440A4" w:rsidRPr="004440A4">
              <w:t>Maintenance &amp; Safety Practices</w:t>
            </w:r>
          </w:p>
          <w:p w:rsidR="001E7968" w:rsidRPr="004440A4" w:rsidRDefault="001E7968" w:rsidP="006B6948"/>
          <w:p w:rsidR="001E7968" w:rsidRPr="004440A4" w:rsidRDefault="001E7968" w:rsidP="006B6948">
            <w:pPr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 w:rsidRPr="004440A4">
              <w:rPr>
                <w:rFonts w:ascii="Times New Roman" w:eastAsia="Times New Roman" w:hAnsi="Times New Roman" w:cs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2136775</wp:posOffset>
                      </wp:positionH>
                      <wp:positionV relativeFrom="paragraph">
                        <wp:posOffset>7620</wp:posOffset>
                      </wp:positionV>
                      <wp:extent cx="1752600" cy="1524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9BA34" id="Rectangle 10" o:spid="_x0000_s1026" style="position:absolute;margin-left:168.25pt;margin-top:.6pt;width:138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" fillcolor="#99cb38 [3204]" strokecolor="#4c661a [1604]" strokeweight="1pt"/>
                  </w:pict>
                </mc:Fallback>
              </mc:AlternateContent>
            </w:r>
            <w:r w:rsidR="006B6948" w:rsidRPr="006B6948"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Teamwork </w:t>
            </w:r>
            <w:r w:rsidR="004440A4" w:rsidRPr="006B694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And Problem-Solving</w:t>
            </w:r>
          </w:p>
          <w:p w:rsidR="006B6948" w:rsidRPr="006B6948" w:rsidRDefault="006B6948" w:rsidP="006B6948"/>
          <w:p w:rsidR="006B6948" w:rsidRDefault="006B6948" w:rsidP="00776643">
            <w:pPr>
              <w:rPr>
                <w:b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4C" w:rsidRDefault="00A4374C" w:rsidP="00C51CF5">
      <w:r>
        <w:separator/>
      </w:r>
    </w:p>
  </w:endnote>
  <w:endnote w:type="continuationSeparator" w:id="0">
    <w:p w:rsidR="00A4374C" w:rsidRDefault="00A4374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4C" w:rsidRDefault="00A4374C" w:rsidP="00C51CF5">
      <w:r>
        <w:separator/>
      </w:r>
    </w:p>
  </w:footnote>
  <w:footnote w:type="continuationSeparator" w:id="0">
    <w:p w:rsidR="00A4374C" w:rsidRDefault="00A4374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5EE5BD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135E"/>
    <w:multiLevelType w:val="multilevel"/>
    <w:tmpl w:val="628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1C"/>
    <w:rsid w:val="000014F2"/>
    <w:rsid w:val="000521EF"/>
    <w:rsid w:val="000621BD"/>
    <w:rsid w:val="000A545F"/>
    <w:rsid w:val="000F3BEA"/>
    <w:rsid w:val="0010314C"/>
    <w:rsid w:val="00153B84"/>
    <w:rsid w:val="00196AAB"/>
    <w:rsid w:val="001A4D1A"/>
    <w:rsid w:val="001B0B3D"/>
    <w:rsid w:val="001E7968"/>
    <w:rsid w:val="00332152"/>
    <w:rsid w:val="003B0DB8"/>
    <w:rsid w:val="00404138"/>
    <w:rsid w:val="00431999"/>
    <w:rsid w:val="00443E2D"/>
    <w:rsid w:val="004440A4"/>
    <w:rsid w:val="00572086"/>
    <w:rsid w:val="00597871"/>
    <w:rsid w:val="005D47DE"/>
    <w:rsid w:val="005F364E"/>
    <w:rsid w:val="0062123A"/>
    <w:rsid w:val="00635EF0"/>
    <w:rsid w:val="00646E75"/>
    <w:rsid w:val="00663587"/>
    <w:rsid w:val="006B6948"/>
    <w:rsid w:val="006D409C"/>
    <w:rsid w:val="00776643"/>
    <w:rsid w:val="00797579"/>
    <w:rsid w:val="007D0F5B"/>
    <w:rsid w:val="007D22CE"/>
    <w:rsid w:val="00882E29"/>
    <w:rsid w:val="008F290E"/>
    <w:rsid w:val="00942045"/>
    <w:rsid w:val="00964B9F"/>
    <w:rsid w:val="009F215D"/>
    <w:rsid w:val="00A4374C"/>
    <w:rsid w:val="00A73BCA"/>
    <w:rsid w:val="00A75FCE"/>
    <w:rsid w:val="00AC5509"/>
    <w:rsid w:val="00AF4EA4"/>
    <w:rsid w:val="00B0291C"/>
    <w:rsid w:val="00B0669D"/>
    <w:rsid w:val="00B90CEF"/>
    <w:rsid w:val="00B95D4D"/>
    <w:rsid w:val="00C12E09"/>
    <w:rsid w:val="00C51CF5"/>
    <w:rsid w:val="00C613E3"/>
    <w:rsid w:val="00C93D20"/>
    <w:rsid w:val="00CA407F"/>
    <w:rsid w:val="00CB7A4B"/>
    <w:rsid w:val="00CE3D10"/>
    <w:rsid w:val="00D00A30"/>
    <w:rsid w:val="00D8438A"/>
    <w:rsid w:val="00DC71AE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950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20"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Strong">
    <w:name w:val="Strong"/>
    <w:basedOn w:val="DefaultParagraphFont"/>
    <w:uiPriority w:val="22"/>
    <w:qFormat/>
    <w:rsid w:val="00404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21BD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IFY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4D20751873455484488FE8A3DA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F32BF-1220-41A1-9C73-7AB6F4FB9693}"/>
      </w:docPartPr>
      <w:docPartBody>
        <w:p w:rsidR="00000000" w:rsidRDefault="005C1B57">
          <w:pPr>
            <w:pStyle w:val="014D20751873455484488FE8A3DAB21A"/>
          </w:pPr>
          <w:r w:rsidRPr="00036450">
            <w:t>EDUCATION</w:t>
          </w:r>
        </w:p>
      </w:docPartBody>
    </w:docPart>
    <w:docPart>
      <w:docPartPr>
        <w:name w:val="425FED668678488FA44BD9D5CD790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EEAA9-21B3-4AD9-87F5-5999C9033A7F}"/>
      </w:docPartPr>
      <w:docPartBody>
        <w:p w:rsidR="00000000" w:rsidRDefault="005C1B57">
          <w:pPr>
            <w:pStyle w:val="425FED668678488FA44BD9D5CD790A84"/>
          </w:pPr>
          <w:r w:rsidRPr="005D47DE">
            <w:t>Profile</w:t>
          </w:r>
        </w:p>
      </w:docPartBody>
    </w:docPart>
    <w:docPart>
      <w:docPartPr>
        <w:name w:val="4B22D959D5B84846A7C4C5582543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D3FB-6116-4972-8428-C1B1803034CE}"/>
      </w:docPartPr>
      <w:docPartBody>
        <w:p w:rsidR="00000000" w:rsidRDefault="005C1B57">
          <w:pPr>
            <w:pStyle w:val="4B22D959D5B84846A7C4C55825433A00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DF9650C30364471A93FF9A16A4B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8BD73-6B79-4E06-906C-89045B4EF9B1}"/>
      </w:docPartPr>
      <w:docPartBody>
        <w:p w:rsidR="00000000" w:rsidRDefault="005C1B57">
          <w:pPr>
            <w:pStyle w:val="FDF9650C30364471A93FF9A16A4BC283"/>
          </w:pPr>
          <w:r w:rsidRPr="004D3011">
            <w:t>PHONE:</w:t>
          </w:r>
        </w:p>
      </w:docPartBody>
    </w:docPart>
    <w:docPart>
      <w:docPartPr>
        <w:name w:val="80A67A2CEC564E93AF7745F95D29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1D96A-BD2A-4B0B-B2B7-16A9B4B11644}"/>
      </w:docPartPr>
      <w:docPartBody>
        <w:p w:rsidR="00000000" w:rsidRDefault="005C1B57">
          <w:pPr>
            <w:pStyle w:val="80A67A2CEC564E93AF7745F95D294C70"/>
          </w:pPr>
          <w:r w:rsidRPr="00036450">
            <w:t>WORK EXPERIENCE</w:t>
          </w:r>
        </w:p>
      </w:docPartBody>
    </w:docPart>
    <w:docPart>
      <w:docPartPr>
        <w:name w:val="3541E298BD4F4E6698EAAF0CDBE26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5D556-50E7-4A02-86E2-DAA6B17F633F}"/>
      </w:docPartPr>
      <w:docPartBody>
        <w:p w:rsidR="00000000" w:rsidRDefault="005C1B57">
          <w:pPr>
            <w:pStyle w:val="3541E298BD4F4E6698EAAF0CDBE26288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57"/>
    <w:rsid w:val="005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D20751873455484488FE8A3DAB21A">
    <w:name w:val="014D20751873455484488FE8A3DAB21A"/>
  </w:style>
  <w:style w:type="paragraph" w:customStyle="1" w:styleId="D7F20829BA444EBFB8DE929658ABCC1D">
    <w:name w:val="D7F20829BA444EBFB8DE929658ABCC1D"/>
  </w:style>
  <w:style w:type="paragraph" w:customStyle="1" w:styleId="6783530EC8AB42718BEEE2F34F96E0A7">
    <w:name w:val="6783530EC8AB42718BEEE2F34F96E0A7"/>
  </w:style>
  <w:style w:type="paragraph" w:customStyle="1" w:styleId="2EB59DEC6B044DE4A7678826A0BEA7C7">
    <w:name w:val="2EB59DEC6B044DE4A7678826A0BEA7C7"/>
  </w:style>
  <w:style w:type="paragraph" w:customStyle="1" w:styleId="CB6DE99F0A5F4B04AC05564211D51554">
    <w:name w:val="CB6DE99F0A5F4B04AC05564211D51554"/>
  </w:style>
  <w:style w:type="paragraph" w:customStyle="1" w:styleId="FA953E06E1FF4F2EA0DC2E77958DB522">
    <w:name w:val="FA953E06E1FF4F2EA0DC2E77958DB522"/>
  </w:style>
  <w:style w:type="paragraph" w:customStyle="1" w:styleId="5DD3B0E5B2054730BB36CF76A653B031">
    <w:name w:val="5DD3B0E5B2054730BB36CF76A653B031"/>
  </w:style>
  <w:style w:type="paragraph" w:customStyle="1" w:styleId="7F864A738BD749DBB0A48BC61817D301">
    <w:name w:val="7F864A738BD749DBB0A48BC61817D301"/>
  </w:style>
  <w:style w:type="paragraph" w:customStyle="1" w:styleId="88E1A37AB16F450298A01E3E40928DB3">
    <w:name w:val="88E1A37AB16F450298A01E3E40928DB3"/>
  </w:style>
  <w:style w:type="paragraph" w:customStyle="1" w:styleId="B48C28F2CE784DA6BDD7526A49664B60">
    <w:name w:val="B48C28F2CE784DA6BDD7526A49664B60"/>
  </w:style>
  <w:style w:type="paragraph" w:customStyle="1" w:styleId="425FED668678488FA44BD9D5CD790A84">
    <w:name w:val="425FED668678488FA44BD9D5CD790A84"/>
  </w:style>
  <w:style w:type="paragraph" w:customStyle="1" w:styleId="D0D1351C463A424FA4B7B9B37142AA9E">
    <w:name w:val="D0D1351C463A424FA4B7B9B37142AA9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4B22D959D5B84846A7C4C55825433A00">
    <w:name w:val="4B22D959D5B84846A7C4C55825433A00"/>
  </w:style>
  <w:style w:type="paragraph" w:customStyle="1" w:styleId="FDF9650C30364471A93FF9A16A4BC283">
    <w:name w:val="FDF9650C30364471A93FF9A16A4BC283"/>
  </w:style>
  <w:style w:type="paragraph" w:customStyle="1" w:styleId="4B25483C0C084F58BE4002F923A2090B">
    <w:name w:val="4B25483C0C084F58BE4002F923A2090B"/>
  </w:style>
  <w:style w:type="paragraph" w:customStyle="1" w:styleId="419E13E3CCCC4470AF41F3C10C1F9661">
    <w:name w:val="419E13E3CCCC4470AF41F3C10C1F9661"/>
  </w:style>
  <w:style w:type="paragraph" w:customStyle="1" w:styleId="2825153C761849BBB705203822F1DA4D">
    <w:name w:val="2825153C761849BBB705203822F1DA4D"/>
  </w:style>
  <w:style w:type="paragraph" w:customStyle="1" w:styleId="191766A0879144DBB3A08EC2F3D85EB6">
    <w:name w:val="191766A0879144DBB3A08EC2F3D85EB6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749DD55A550497AB0EDCED5BD28D5D4">
    <w:name w:val="F749DD55A550497AB0EDCED5BD28D5D4"/>
  </w:style>
  <w:style w:type="paragraph" w:customStyle="1" w:styleId="80A67A2CEC564E93AF7745F95D294C70">
    <w:name w:val="80A67A2CEC564E93AF7745F95D294C70"/>
  </w:style>
  <w:style w:type="paragraph" w:customStyle="1" w:styleId="BFFBFBE982E943D8804CFFA7D52ADFC7">
    <w:name w:val="BFFBFBE982E943D8804CFFA7D52ADFC7"/>
  </w:style>
  <w:style w:type="paragraph" w:customStyle="1" w:styleId="E22ECE3B000742D59F109F6DF02262C4">
    <w:name w:val="E22ECE3B000742D59F109F6DF02262C4"/>
  </w:style>
  <w:style w:type="paragraph" w:customStyle="1" w:styleId="55E768CF44514AF59AB69824929184A3">
    <w:name w:val="55E768CF44514AF59AB69824929184A3"/>
  </w:style>
  <w:style w:type="paragraph" w:customStyle="1" w:styleId="F99986C53F394D29B20FB768232B4AD6">
    <w:name w:val="F99986C53F394D29B20FB768232B4AD6"/>
  </w:style>
  <w:style w:type="paragraph" w:customStyle="1" w:styleId="5884C666CA2B40F8A8E20D4640CA2345">
    <w:name w:val="5884C666CA2B40F8A8E20D4640CA2345"/>
  </w:style>
  <w:style w:type="paragraph" w:customStyle="1" w:styleId="AF3A0251EA3244DF82BA5F380E4B84B1">
    <w:name w:val="AF3A0251EA3244DF82BA5F380E4B84B1"/>
  </w:style>
  <w:style w:type="paragraph" w:customStyle="1" w:styleId="CDDE4E7C938E46E0B54C2AC186A743E1">
    <w:name w:val="CDDE4E7C938E46E0B54C2AC186A743E1"/>
  </w:style>
  <w:style w:type="paragraph" w:customStyle="1" w:styleId="2F3836104B0C4F05B7DC77EAE7E596E9">
    <w:name w:val="2F3836104B0C4F05B7DC77EAE7E596E9"/>
  </w:style>
  <w:style w:type="paragraph" w:customStyle="1" w:styleId="77F848925E5040619F34FD5FFDD2AB4F">
    <w:name w:val="77F848925E5040619F34FD5FFDD2AB4F"/>
  </w:style>
  <w:style w:type="paragraph" w:customStyle="1" w:styleId="1A0F32E20C3F4CEAA804191EE00D45B4">
    <w:name w:val="1A0F32E20C3F4CEAA804191EE00D45B4"/>
  </w:style>
  <w:style w:type="paragraph" w:customStyle="1" w:styleId="31A2BA6CB1084B34BFBC731F46B99876">
    <w:name w:val="31A2BA6CB1084B34BFBC731F46B99876"/>
  </w:style>
  <w:style w:type="paragraph" w:customStyle="1" w:styleId="F17C6C1497324A8E84A3D64029DA12E4">
    <w:name w:val="F17C6C1497324A8E84A3D64029DA12E4"/>
  </w:style>
  <w:style w:type="paragraph" w:customStyle="1" w:styleId="626AF81436B04AB5808814BC7438653A">
    <w:name w:val="626AF81436B04AB5808814BC7438653A"/>
  </w:style>
  <w:style w:type="paragraph" w:customStyle="1" w:styleId="F30F838EBC024A2CAA96275CBF548340">
    <w:name w:val="F30F838EBC024A2CAA96275CBF548340"/>
  </w:style>
  <w:style w:type="paragraph" w:customStyle="1" w:styleId="BB4F36264BDB4526BCE0D4E202FBD7AA">
    <w:name w:val="BB4F36264BDB4526BCE0D4E202FBD7AA"/>
  </w:style>
  <w:style w:type="paragraph" w:customStyle="1" w:styleId="1BDEEEC5BC7A4071A55B252C1AB733AE">
    <w:name w:val="1BDEEEC5BC7A4071A55B252C1AB733AE"/>
  </w:style>
  <w:style w:type="paragraph" w:customStyle="1" w:styleId="70813A297A0D430881BF5DA4396E00BC">
    <w:name w:val="70813A297A0D430881BF5DA4396E00BC"/>
  </w:style>
  <w:style w:type="paragraph" w:customStyle="1" w:styleId="92808379F39443B58DC2CC8600C6EEE4">
    <w:name w:val="92808379F39443B58DC2CC8600C6EEE4"/>
  </w:style>
  <w:style w:type="paragraph" w:customStyle="1" w:styleId="D54D67385604430D8571B8CB90C6151D">
    <w:name w:val="D54D67385604430D8571B8CB90C6151D"/>
  </w:style>
  <w:style w:type="paragraph" w:customStyle="1" w:styleId="0CC3D637BEDE4CAA8C1F0B002AEF37FB">
    <w:name w:val="0CC3D637BEDE4CAA8C1F0B002AEF37FB"/>
  </w:style>
  <w:style w:type="paragraph" w:customStyle="1" w:styleId="3541E298BD4F4E6698EAAF0CDBE26288">
    <w:name w:val="3541E298BD4F4E6698EAAF0CDBE26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2025-09-05T15:44:00Z</dcterms:created>
  <dcterms:modified xsi:type="dcterms:W3CDTF">2025-09-06T15:10:00Z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