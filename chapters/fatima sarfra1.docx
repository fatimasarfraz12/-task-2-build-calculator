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53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752"/>
        <w:gridCol w:w="624"/>
        <w:gridCol w:w="714"/>
        <w:gridCol w:w="391"/>
        <w:gridCol w:w="3959"/>
      </w:tblGrid>
      <w:tr w:rsidR="00A836DA" w:rsidRPr="00162614" w:rsidTr="009E4991">
        <w:trPr>
          <w:trHeight w:val="559"/>
        </w:trPr>
        <w:tc>
          <w:tcPr>
            <w:tcW w:w="4752" w:type="dxa"/>
            <w:vMerge w:val="restart"/>
          </w:tcPr>
          <w:p w:rsidR="00CB1D3C" w:rsidRPr="00A63A03" w:rsidRDefault="00BE7213" w:rsidP="00BE7213">
            <w:pPr>
              <w:pStyle w:val="Title"/>
              <w:rPr>
                <w:rFonts w:ascii="Times New Roman" w:hAnsi="Times New Roman" w:cs="Times New Roman"/>
                <w:color w:val="000000" w:themeColor="text1"/>
              </w:rPr>
            </w:pPr>
            <w:r w:rsidRPr="00A63A03">
              <w:rPr>
                <w:rFonts w:ascii="Times New Roman" w:hAnsi="Times New Roman" w:cs="Times New Roman"/>
                <w:color w:val="000000" w:themeColor="text1"/>
              </w:rPr>
              <w:t>fatima sarfraz</w:t>
            </w:r>
          </w:p>
          <w:p w:rsidR="00BE7213" w:rsidRPr="00BE7213" w:rsidRDefault="00BE7213" w:rsidP="00BE7213"/>
          <w:p w:rsidR="00CB1D3C" w:rsidRPr="00162614" w:rsidRDefault="00CB1D3C" w:rsidP="00BE7213">
            <w:pPr>
              <w:pStyle w:val="Subtitle"/>
            </w:pPr>
          </w:p>
        </w:tc>
        <w:tc>
          <w:tcPr>
            <w:tcW w:w="624" w:type="dxa"/>
          </w:tcPr>
          <w:p w:rsidR="00CB1D3C" w:rsidRPr="00162614" w:rsidRDefault="00CB1D3C"/>
        </w:tc>
        <w:tc>
          <w:tcPr>
            <w:tcW w:w="714" w:type="dxa"/>
          </w:tcPr>
          <w:p w:rsidR="00CB1D3C" w:rsidRPr="00162614" w:rsidRDefault="00CB1D3C"/>
        </w:tc>
        <w:tc>
          <w:tcPr>
            <w:tcW w:w="4350" w:type="dxa"/>
            <w:gridSpan w:val="2"/>
            <w:tcBorders>
              <w:bottom w:val="single" w:sz="4" w:space="0" w:color="387AB2" w:themeColor="accent5" w:themeShade="80"/>
            </w:tcBorders>
          </w:tcPr>
          <w:p w:rsidR="00CB1D3C" w:rsidRPr="00A63A03" w:rsidRDefault="00EE161D" w:rsidP="00EE161D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r w:rsidRPr="00A63A03">
              <w:rPr>
                <w:rFonts w:ascii="Times New Roman" w:hAnsi="Times New Roman" w:cs="Times New Roman"/>
                <w:color w:val="000000" w:themeColor="text1"/>
              </w:rPr>
              <w:t xml:space="preserve">BS </w:t>
            </w:r>
            <w:r w:rsidR="00BE7213" w:rsidRPr="00A63A03">
              <w:rPr>
                <w:rFonts w:ascii="Times New Roman" w:hAnsi="Times New Roman" w:cs="Times New Roman"/>
                <w:color w:val="000000" w:themeColor="text1"/>
              </w:rPr>
              <w:t>Computer science</w:t>
            </w:r>
          </w:p>
        </w:tc>
      </w:tr>
      <w:tr w:rsidR="00A836DA" w:rsidRPr="00162614" w:rsidTr="009E4991">
        <w:trPr>
          <w:trHeight w:val="558"/>
        </w:trPr>
        <w:tc>
          <w:tcPr>
            <w:tcW w:w="4752" w:type="dxa"/>
            <w:vMerge/>
          </w:tcPr>
          <w:p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4" w:type="dxa"/>
          </w:tcPr>
          <w:p w:rsidR="00CB1D3C" w:rsidRPr="00162614" w:rsidRDefault="00CB1D3C"/>
        </w:tc>
        <w:tc>
          <w:tcPr>
            <w:tcW w:w="714" w:type="dxa"/>
          </w:tcPr>
          <w:p w:rsidR="00CB1D3C" w:rsidRPr="00162614" w:rsidRDefault="00CB1D3C"/>
        </w:tc>
        <w:tc>
          <w:tcPr>
            <w:tcW w:w="4350" w:type="dxa"/>
            <w:gridSpan w:val="2"/>
            <w:tcBorders>
              <w:top w:val="single" w:sz="4" w:space="0" w:color="387AB2" w:themeColor="accent5" w:themeShade="80"/>
              <w:bottom w:val="single" w:sz="4" w:space="0" w:color="387AB2" w:themeColor="accent5" w:themeShade="80"/>
            </w:tcBorders>
            <w:vAlign w:val="center"/>
          </w:tcPr>
          <w:p w:rsidR="00CB1D3C" w:rsidRPr="00A63A03" w:rsidRDefault="00BE7213" w:rsidP="00EE161D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r w:rsidRPr="00A63A03">
              <w:rPr>
                <w:rFonts w:ascii="Times New Roman" w:hAnsi="Times New Roman" w:cs="Times New Roman"/>
                <w:color w:val="000000" w:themeColor="text1"/>
              </w:rPr>
              <w:t xml:space="preserve">Programming field </w:t>
            </w:r>
          </w:p>
        </w:tc>
      </w:tr>
      <w:tr w:rsidR="00A836DA" w:rsidRPr="00162614" w:rsidTr="009E4991">
        <w:trPr>
          <w:trHeight w:val="1425"/>
        </w:trPr>
        <w:tc>
          <w:tcPr>
            <w:tcW w:w="4752" w:type="dxa"/>
            <w:vMerge/>
          </w:tcPr>
          <w:p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24" w:type="dxa"/>
          </w:tcPr>
          <w:p w:rsidR="00CB1D3C" w:rsidRDefault="00CB1D3C"/>
        </w:tc>
        <w:tc>
          <w:tcPr>
            <w:tcW w:w="714" w:type="dxa"/>
          </w:tcPr>
          <w:p w:rsidR="00CB1D3C" w:rsidRDefault="00CB1D3C"/>
        </w:tc>
        <w:tc>
          <w:tcPr>
            <w:tcW w:w="4350" w:type="dxa"/>
            <w:gridSpan w:val="2"/>
            <w:tcBorders>
              <w:top w:val="single" w:sz="4" w:space="0" w:color="387AB2" w:themeColor="accent5" w:themeShade="80"/>
            </w:tcBorders>
          </w:tcPr>
          <w:p w:rsidR="00CB1D3C" w:rsidRPr="00A63A03" w:rsidRDefault="00EE161D" w:rsidP="00EE161D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r w:rsidRPr="00A63A03">
              <w:rPr>
                <w:rFonts w:ascii="Times New Roman" w:hAnsi="Times New Roman" w:cs="Times New Roman"/>
                <w:color w:val="000000" w:themeColor="text1"/>
              </w:rPr>
              <w:t>Web developer</w:t>
            </w:r>
          </w:p>
        </w:tc>
      </w:tr>
      <w:tr w:rsidR="00A836DA" w:rsidRPr="00162614" w:rsidTr="009E4991">
        <w:trPr>
          <w:trHeight w:val="436"/>
        </w:trPr>
        <w:tc>
          <w:tcPr>
            <w:tcW w:w="4752" w:type="dxa"/>
            <w:vAlign w:val="center"/>
          </w:tcPr>
          <w:p w:rsidR="00CB1D3C" w:rsidRDefault="00BB1C2B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E214D80429D34C188665A1E9809EAD95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A63A03">
                  <w:rPr>
                    <w:color w:val="000000" w:themeColor="text1"/>
                  </w:rPr>
                  <w:t>PROFILE</w:t>
                </w:r>
              </w:sdtContent>
            </w:sdt>
          </w:p>
        </w:tc>
        <w:tc>
          <w:tcPr>
            <w:tcW w:w="624" w:type="dxa"/>
          </w:tcPr>
          <w:p w:rsidR="00CB1D3C" w:rsidRDefault="00CB1D3C"/>
        </w:tc>
        <w:tc>
          <w:tcPr>
            <w:tcW w:w="714" w:type="dxa"/>
          </w:tcPr>
          <w:p w:rsidR="00CB1D3C" w:rsidRDefault="00CB1D3C"/>
        </w:tc>
        <w:tc>
          <w:tcPr>
            <w:tcW w:w="4350" w:type="dxa"/>
            <w:gridSpan w:val="2"/>
            <w:vAlign w:val="center"/>
          </w:tcPr>
          <w:p w:rsidR="00CB1D3C" w:rsidRPr="00C45D7E" w:rsidRDefault="00BB1C2B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F76910DDB6244E49BDEFB4FF5D65C921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A63A03">
                  <w:rPr>
                    <w:color w:val="000000" w:themeColor="text1"/>
                  </w:rPr>
                  <w:t>CONTACT</w:t>
                </w:r>
              </w:sdtContent>
            </w:sdt>
          </w:p>
        </w:tc>
      </w:tr>
      <w:tr w:rsidR="00D2145C" w:rsidRPr="00162614" w:rsidTr="009E4991">
        <w:trPr>
          <w:trHeight w:val="639"/>
        </w:trPr>
        <w:tc>
          <w:tcPr>
            <w:tcW w:w="4752" w:type="dxa"/>
            <w:vMerge w:val="restart"/>
            <w:vAlign w:val="center"/>
          </w:tcPr>
          <w:p w:rsidR="008D4A99" w:rsidRPr="00A836DA" w:rsidRDefault="00EE161D" w:rsidP="00EE161D">
            <w:pPr>
              <w:spacing w:before="100" w:beforeAutospacing="1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3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motivated </w:t>
            </w:r>
            <w:r w:rsidRPr="00A836DA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BSCS graduate</w:t>
            </w:r>
            <w:r w:rsidRPr="00A83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with certified skills in </w:t>
            </w:r>
            <w:r w:rsidRPr="00A836DA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Web Development</w:t>
            </w:r>
            <w:r w:rsidRPr="00A83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hands-on experience in creating responsive websites using HTML, CSS, and JavaScript. Experienced as a </w:t>
            </w:r>
            <w:r w:rsidRPr="00A836DA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Teaching Assistant at Jelani</w:t>
            </w:r>
            <w:r w:rsidRPr="00A836DA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836DA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High School (2022–2023)</w:t>
            </w:r>
            <w:r w:rsidRPr="00A836D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,</w:t>
            </w:r>
            <w:r w:rsidRPr="00A83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where I developed strong communication and classroom management skills. </w:t>
            </w:r>
          </w:p>
        </w:tc>
        <w:tc>
          <w:tcPr>
            <w:tcW w:w="624" w:type="dxa"/>
            <w:vMerge w:val="restart"/>
          </w:tcPr>
          <w:p w:rsidR="008D4A99" w:rsidRDefault="008D4A99"/>
        </w:tc>
        <w:tc>
          <w:tcPr>
            <w:tcW w:w="714" w:type="dxa"/>
            <w:vMerge w:val="restart"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57EA6F37" wp14:editId="59C81254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  <w:vAlign w:val="center"/>
          </w:tcPr>
          <w:p w:rsidR="008D4A99" w:rsidRPr="00A836DA" w:rsidRDefault="00A836DA" w:rsidP="00BE7213">
            <w:pPr>
              <w:pStyle w:val="Contact1"/>
              <w:rPr>
                <w:rFonts w:ascii="Times New Roman" w:hAnsi="Times New Roman" w:cs="Times New Roman"/>
                <w:sz w:val="24"/>
                <w:szCs w:val="24"/>
              </w:rPr>
            </w:pPr>
            <w:r w:rsidRPr="00A63A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(+92)-</w:t>
            </w:r>
            <w:r w:rsidR="00BE7213" w:rsidRPr="00A63A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3136327745</w:t>
            </w:r>
          </w:p>
        </w:tc>
      </w:tr>
      <w:tr w:rsidR="00D2145C" w:rsidRPr="00162614" w:rsidTr="009E4991">
        <w:trPr>
          <w:trHeight w:val="637"/>
        </w:trPr>
        <w:tc>
          <w:tcPr>
            <w:tcW w:w="4752" w:type="dxa"/>
            <w:vMerge/>
            <w:vAlign w:val="center"/>
          </w:tcPr>
          <w:p w:rsidR="008D4A99" w:rsidRPr="000F3FE2" w:rsidRDefault="008D4A99" w:rsidP="008D4A99"/>
        </w:tc>
        <w:tc>
          <w:tcPr>
            <w:tcW w:w="624" w:type="dxa"/>
            <w:vMerge/>
          </w:tcPr>
          <w:p w:rsidR="008D4A99" w:rsidRDefault="008D4A99"/>
        </w:tc>
        <w:tc>
          <w:tcPr>
            <w:tcW w:w="714" w:type="dxa"/>
            <w:vMerge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74E72632" wp14:editId="74A8DC57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  <w:vAlign w:val="center"/>
          </w:tcPr>
          <w:p w:rsidR="008D4A99" w:rsidRPr="00A836DA" w:rsidRDefault="00BE7213" w:rsidP="00BE7213">
            <w:pPr>
              <w:pStyle w:val="Contact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proofErr w:type="spellStart"/>
            <w:r w:rsidRPr="00A63A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Fatima_</w:t>
            </w:r>
            <w:r w:rsidR="00EE161D" w:rsidRPr="00A63A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Sarfraz</w:t>
            </w:r>
            <w:proofErr w:type="spellEnd"/>
          </w:p>
        </w:tc>
      </w:tr>
      <w:tr w:rsidR="00D2145C" w:rsidRPr="00162614" w:rsidTr="009E4991">
        <w:trPr>
          <w:trHeight w:val="637"/>
        </w:trPr>
        <w:tc>
          <w:tcPr>
            <w:tcW w:w="4752" w:type="dxa"/>
            <w:vMerge/>
            <w:vAlign w:val="center"/>
          </w:tcPr>
          <w:p w:rsidR="008D4A99" w:rsidRPr="000F3FE2" w:rsidRDefault="008D4A99" w:rsidP="008D4A99"/>
        </w:tc>
        <w:tc>
          <w:tcPr>
            <w:tcW w:w="624" w:type="dxa"/>
            <w:vMerge/>
          </w:tcPr>
          <w:p w:rsidR="008D4A99" w:rsidRDefault="008D4A99"/>
        </w:tc>
        <w:tc>
          <w:tcPr>
            <w:tcW w:w="714" w:type="dxa"/>
            <w:vMerge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750F3E5E" wp14:editId="05258850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  <w:vAlign w:val="center"/>
          </w:tcPr>
          <w:p w:rsidR="008D4A99" w:rsidRPr="00A836DA" w:rsidRDefault="00DD1982" w:rsidP="00BE7213">
            <w:pPr>
              <w:pStyle w:val="Contact2"/>
              <w:rPr>
                <w:rFonts w:ascii="Times New Roman" w:hAnsi="Times New Roman" w:cs="Times New Roman"/>
                <w:sz w:val="24"/>
                <w:szCs w:val="24"/>
              </w:rPr>
            </w:pPr>
            <w:r w:rsidRPr="00A83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Fatimasarfraz7680</w:t>
            </w:r>
            <w:r w:rsidR="00BE7213" w:rsidRPr="00A83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@gmail.com</w:t>
            </w:r>
          </w:p>
        </w:tc>
      </w:tr>
      <w:tr w:rsidR="00D2145C" w:rsidRPr="00162614" w:rsidTr="009E4991">
        <w:trPr>
          <w:trHeight w:val="637"/>
        </w:trPr>
        <w:tc>
          <w:tcPr>
            <w:tcW w:w="4752" w:type="dxa"/>
            <w:vMerge/>
            <w:vAlign w:val="center"/>
          </w:tcPr>
          <w:p w:rsidR="008D4A99" w:rsidRPr="000F3FE2" w:rsidRDefault="008D4A99" w:rsidP="008D4A99"/>
        </w:tc>
        <w:tc>
          <w:tcPr>
            <w:tcW w:w="624" w:type="dxa"/>
            <w:vMerge/>
          </w:tcPr>
          <w:p w:rsidR="008D4A99" w:rsidRDefault="008D4A99"/>
        </w:tc>
        <w:tc>
          <w:tcPr>
            <w:tcW w:w="714" w:type="dxa"/>
            <w:vMerge/>
            <w:vAlign w:val="center"/>
          </w:tcPr>
          <w:p w:rsidR="008D4A99" w:rsidRDefault="008D4A99"/>
        </w:tc>
        <w:tc>
          <w:tcPr>
            <w:tcW w:w="391" w:type="dxa"/>
            <w:vAlign w:val="center"/>
          </w:tcPr>
          <w:p w:rsidR="008D4A99" w:rsidRPr="008D4A99" w:rsidRDefault="00A836DA" w:rsidP="00E270D1">
            <w:r>
              <w:rPr>
                <w:noProof/>
              </w:rPr>
              <w:drawing>
                <wp:inline distT="0" distB="0" distL="0" distR="0">
                  <wp:extent cx="175260" cy="286441"/>
                  <wp:effectExtent l="0" t="0" r="0" b="0"/>
                  <wp:docPr id="13" name="Picture 13" descr="C:\Users\LAPIFY\AppData\Local\Microsoft\Windows\INetCache\Content.Word\icons8-linkedin-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APIFY\AppData\Local\Microsoft\Windows\INetCache\Content.Word\icons8-linkedin-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56" cy="313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9" w:type="dxa"/>
            <w:vAlign w:val="center"/>
          </w:tcPr>
          <w:p w:rsidR="008D4A99" w:rsidRPr="00A836DA" w:rsidRDefault="00862D36" w:rsidP="00025D23">
            <w:pPr>
              <w:pStyle w:val="Contact2"/>
              <w:rPr>
                <w:rFonts w:ascii="Times New Roman" w:hAnsi="Times New Roman" w:cs="Times New Roman"/>
                <w:sz w:val="24"/>
                <w:szCs w:val="24"/>
              </w:rPr>
            </w:pPr>
            <w:r w:rsidRPr="00A83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www.linkedin.com/in/fatima-ali-302373308</w:t>
            </w:r>
          </w:p>
        </w:tc>
      </w:tr>
      <w:tr w:rsidR="00A836DA" w:rsidTr="009E4991">
        <w:trPr>
          <w:trHeight w:val="949"/>
        </w:trPr>
        <w:tc>
          <w:tcPr>
            <w:tcW w:w="4752" w:type="dxa"/>
            <w:vAlign w:val="center"/>
          </w:tcPr>
          <w:p w:rsidR="00CB1D3C" w:rsidRPr="00683E8F" w:rsidRDefault="00C265AA" w:rsidP="00C265AA">
            <w:pPr>
              <w:pStyle w:val="Heading1"/>
              <w:outlineLvl w:val="0"/>
              <w:rPr>
                <w:sz w:val="44"/>
                <w:szCs w:val="44"/>
              </w:rPr>
            </w:pPr>
            <w:r w:rsidRPr="00A63A03">
              <w:rPr>
                <w:color w:val="000000" w:themeColor="text1"/>
                <w:sz w:val="44"/>
                <w:szCs w:val="44"/>
              </w:rPr>
              <w:t>objective</w:t>
            </w:r>
          </w:p>
        </w:tc>
        <w:tc>
          <w:tcPr>
            <w:tcW w:w="624" w:type="dxa"/>
          </w:tcPr>
          <w:p w:rsidR="00CB1D3C" w:rsidRDefault="00CB1D3C"/>
        </w:tc>
        <w:tc>
          <w:tcPr>
            <w:tcW w:w="714" w:type="dxa"/>
          </w:tcPr>
          <w:p w:rsidR="00CB1D3C" w:rsidRDefault="00CB1D3C"/>
          <w:p w:rsidR="00EE161D" w:rsidRDefault="00EE161D"/>
        </w:tc>
        <w:tc>
          <w:tcPr>
            <w:tcW w:w="4350" w:type="dxa"/>
            <w:gridSpan w:val="2"/>
            <w:vAlign w:val="center"/>
          </w:tcPr>
          <w:p w:rsidR="00CB1D3C" w:rsidRPr="00C45D7E" w:rsidRDefault="00BB1C2B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FF14E71BF5A84D92BE83DE0AD589D5DC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A63A03">
                  <w:rPr>
                    <w:color w:val="000000" w:themeColor="text1"/>
                  </w:rPr>
                  <w:t>SKILLS</w:t>
                </w:r>
              </w:sdtContent>
            </w:sdt>
          </w:p>
        </w:tc>
      </w:tr>
      <w:tr w:rsidR="00A836DA" w:rsidRPr="00B87E22" w:rsidTr="009E4991">
        <w:trPr>
          <w:trHeight w:val="2608"/>
        </w:trPr>
        <w:tc>
          <w:tcPr>
            <w:tcW w:w="4752" w:type="dxa"/>
            <w:tcBorders>
              <w:bottom w:val="single" w:sz="4" w:space="0" w:color="387AB2" w:themeColor="accent5" w:themeShade="80"/>
            </w:tcBorders>
          </w:tcPr>
          <w:p w:rsidR="00E60AFE" w:rsidRPr="00162614" w:rsidRDefault="00E60AFE" w:rsidP="00E60AFE">
            <w:pPr>
              <w:pStyle w:val="NormalWeb"/>
              <w:spacing w:before="240" w:beforeAutospacing="0"/>
            </w:pPr>
            <w:r>
              <w:t xml:space="preserve">To </w:t>
            </w:r>
            <w:r w:rsidR="0000673F">
              <w:t xml:space="preserve">Secure An Internship In The Field Of </w:t>
            </w:r>
            <w:r>
              <w:t xml:space="preserve">Computer Science </w:t>
            </w:r>
            <w:r w:rsidR="0000673F">
              <w:t xml:space="preserve">Where </w:t>
            </w:r>
            <w:r>
              <w:t xml:space="preserve">I </w:t>
            </w:r>
            <w:r w:rsidR="0000673F">
              <w:t xml:space="preserve">Can Apply My Knowledge Of Programming, </w:t>
            </w:r>
            <w:proofErr w:type="gramStart"/>
            <w:r w:rsidR="0000673F">
              <w:t>Databases ,And</w:t>
            </w:r>
            <w:proofErr w:type="gramEnd"/>
            <w:r w:rsidR="0000673F">
              <w:t xml:space="preserve"> Software Development. </w:t>
            </w:r>
            <w:r>
              <w:t xml:space="preserve">I </w:t>
            </w:r>
            <w:r w:rsidR="0000673F">
              <w:t>Aim To Gain Practical Industry Experience That Will Strengthen My Skills, Improve My Understanding Of Real-World Applications, And Prepare Me For A Successful Career In Software Development.</w:t>
            </w:r>
          </w:p>
        </w:tc>
        <w:tc>
          <w:tcPr>
            <w:tcW w:w="624" w:type="dxa"/>
          </w:tcPr>
          <w:p w:rsidR="00CB1D3C" w:rsidRDefault="00CB1D3C"/>
        </w:tc>
        <w:tc>
          <w:tcPr>
            <w:tcW w:w="714" w:type="dxa"/>
          </w:tcPr>
          <w:p w:rsidR="00CB1D3C" w:rsidRDefault="00CB1D3C"/>
        </w:tc>
        <w:tc>
          <w:tcPr>
            <w:tcW w:w="4350" w:type="dxa"/>
            <w:gridSpan w:val="2"/>
            <w:vMerge w:val="restart"/>
            <w:vAlign w:val="center"/>
          </w:tcPr>
          <w:p w:rsidR="00477793" w:rsidRPr="00A836DA" w:rsidRDefault="0000673F" w:rsidP="00A836DA">
            <w:pPr>
              <w:pStyle w:val="NormalWeb"/>
              <w:numPr>
                <w:ilvl w:val="0"/>
                <w:numId w:val="12"/>
              </w:numPr>
              <w:spacing w:after="360" w:afterAutospacing="0"/>
            </w:pPr>
            <w:r w:rsidRPr="00A836DA">
              <w:t xml:space="preserve">Project Development </w:t>
            </w:r>
          </w:p>
          <w:p w:rsidR="00EE161D" w:rsidRPr="00A836DA" w:rsidRDefault="0000673F" w:rsidP="00A836DA">
            <w:pPr>
              <w:pStyle w:val="NormalWeb"/>
              <w:numPr>
                <w:ilvl w:val="0"/>
                <w:numId w:val="12"/>
              </w:numPr>
              <w:spacing w:after="360" w:afterAutospacing="0"/>
            </w:pPr>
            <w:r w:rsidRPr="00A836DA">
              <w:t xml:space="preserve">Tools: </w:t>
            </w:r>
            <w:proofErr w:type="spellStart"/>
            <w:r w:rsidRPr="00A836DA">
              <w:t>Ms</w:t>
            </w:r>
            <w:proofErr w:type="spellEnd"/>
            <w:r w:rsidRPr="00A836DA">
              <w:t xml:space="preserve"> Office,  </w:t>
            </w:r>
            <w:proofErr w:type="spellStart"/>
            <w:r w:rsidRPr="00A836DA">
              <w:t>Git,Github</w:t>
            </w:r>
            <w:proofErr w:type="spellEnd"/>
          </w:p>
          <w:p w:rsidR="00477793" w:rsidRPr="00A836DA" w:rsidRDefault="0000673F" w:rsidP="00A836DA">
            <w:pPr>
              <w:pStyle w:val="NormalWeb"/>
              <w:numPr>
                <w:ilvl w:val="0"/>
                <w:numId w:val="12"/>
              </w:numPr>
              <w:spacing w:after="360" w:afterAutospacing="0"/>
            </w:pPr>
            <w:r w:rsidRPr="00A836DA">
              <w:t>Prog</w:t>
            </w:r>
            <w:r w:rsidR="002437CB">
              <w:t>ramming :</w:t>
            </w:r>
            <w:proofErr w:type="spellStart"/>
            <w:r w:rsidR="002437CB">
              <w:t>Html,Css,Javascript</w:t>
            </w:r>
            <w:proofErr w:type="spellEnd"/>
          </w:p>
          <w:p w:rsidR="0000673F" w:rsidRPr="00373FC8" w:rsidRDefault="0000673F" w:rsidP="00A836DA">
            <w:pPr>
              <w:pStyle w:val="NormalWeb"/>
              <w:numPr>
                <w:ilvl w:val="0"/>
                <w:numId w:val="12"/>
              </w:numPr>
              <w:spacing w:after="360" w:afterAutospacing="0"/>
            </w:pPr>
            <w:r w:rsidRPr="00A836DA">
              <w:t>Soft Skills: Teaching, Communication, Problem Solving, Teamwork</w:t>
            </w:r>
            <w:r>
              <w:t>.</w:t>
            </w:r>
          </w:p>
        </w:tc>
      </w:tr>
      <w:tr w:rsidR="00A836DA" w:rsidRPr="00162614" w:rsidTr="009E4991">
        <w:trPr>
          <w:trHeight w:val="907"/>
        </w:trPr>
        <w:tc>
          <w:tcPr>
            <w:tcW w:w="4752" w:type="dxa"/>
            <w:vMerge w:val="restart"/>
            <w:tcBorders>
              <w:top w:val="single" w:sz="4" w:space="0" w:color="387AB2" w:themeColor="accent5" w:themeShade="80"/>
            </w:tcBorders>
          </w:tcPr>
          <w:p w:rsidR="00C25144" w:rsidRPr="00A836DA" w:rsidRDefault="00C25144" w:rsidP="00C251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36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Certificates </w:t>
            </w:r>
          </w:p>
          <w:p w:rsidR="0000673F" w:rsidRPr="00C25144" w:rsidRDefault="00C25144" w:rsidP="003373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1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Certified </w:t>
            </w:r>
            <w:r w:rsidR="0000673F" w:rsidRPr="00A836D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In </w:t>
            </w:r>
            <w:r w:rsidR="002437CB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Fronted</w:t>
            </w:r>
            <w:r w:rsidRPr="00A836DA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 Web Development</w:t>
            </w:r>
            <w:r w:rsidRPr="00C251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0673F" w:rsidRPr="00A836D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From </w:t>
            </w:r>
            <w:r w:rsidRPr="00C251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University </w:t>
            </w:r>
            <w:r w:rsidR="0000673F" w:rsidRPr="00A836D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Of </w:t>
            </w:r>
            <w:r w:rsidRPr="00C251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Engineering </w:t>
            </w:r>
            <w:r w:rsidR="0000673F" w:rsidRPr="00A836D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And </w:t>
            </w:r>
            <w:r w:rsidRPr="00C251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Technology</w:t>
            </w:r>
            <w:r w:rsidRPr="00A836D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C251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Hands</w:t>
            </w:r>
            <w:r w:rsidR="0000673F" w:rsidRPr="00A836D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-On Experience In </w:t>
            </w:r>
            <w:r w:rsidRPr="00A836DA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HTML</w:t>
            </w:r>
            <w:r w:rsidR="0000673F" w:rsidRPr="00A836DA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,</w:t>
            </w:r>
            <w:r w:rsidR="0000673F" w:rsidRPr="00A836D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A836DA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CSS</w:t>
            </w:r>
            <w:r w:rsidR="0000673F" w:rsidRPr="00A836D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,</w:t>
            </w:r>
            <w:r w:rsidR="002437C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2437C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js</w:t>
            </w:r>
            <w:proofErr w:type="spellEnd"/>
            <w:r w:rsidR="0000673F" w:rsidRPr="00A836D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And Other Web </w:t>
            </w:r>
            <w:proofErr w:type="gramStart"/>
            <w:r w:rsidR="0000673F" w:rsidRPr="00A836D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Technologies</w:t>
            </w:r>
            <w:r w:rsidR="0000673F" w:rsidRPr="00A836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1982" w:rsidRPr="00A836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624" w:type="dxa"/>
          </w:tcPr>
          <w:p w:rsidR="00CB1D3C" w:rsidRDefault="00CB1D3C"/>
        </w:tc>
        <w:tc>
          <w:tcPr>
            <w:tcW w:w="714" w:type="dxa"/>
            <w:vMerge w:val="restart"/>
          </w:tcPr>
          <w:p w:rsidR="00CB1D3C" w:rsidRDefault="00CB1D3C"/>
        </w:tc>
        <w:tc>
          <w:tcPr>
            <w:tcW w:w="4350" w:type="dxa"/>
            <w:gridSpan w:val="2"/>
            <w:vMerge/>
            <w:vAlign w:val="center"/>
          </w:tcPr>
          <w:p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A836DA" w:rsidRPr="00B87E22" w:rsidTr="009E4991">
        <w:trPr>
          <w:trHeight w:val="886"/>
        </w:trPr>
        <w:tc>
          <w:tcPr>
            <w:tcW w:w="4752" w:type="dxa"/>
            <w:vMerge/>
            <w:tcBorders>
              <w:bottom w:val="single" w:sz="4" w:space="0" w:color="387AB2" w:themeColor="accent5" w:themeShade="80"/>
            </w:tcBorders>
            <w:vAlign w:val="center"/>
          </w:tcPr>
          <w:p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4" w:type="dxa"/>
          </w:tcPr>
          <w:p w:rsidR="00CB1D3C" w:rsidRDefault="00CB1D3C"/>
        </w:tc>
        <w:tc>
          <w:tcPr>
            <w:tcW w:w="714" w:type="dxa"/>
            <w:vMerge/>
          </w:tcPr>
          <w:p w:rsidR="00CB1D3C" w:rsidRDefault="00CB1D3C"/>
        </w:tc>
        <w:tc>
          <w:tcPr>
            <w:tcW w:w="4350" w:type="dxa"/>
            <w:gridSpan w:val="2"/>
            <w:vAlign w:val="center"/>
          </w:tcPr>
          <w:p w:rsidR="00CB1D3C" w:rsidRPr="00C45D7E" w:rsidRDefault="00BB1C2B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F6FBA9F010EB44E2918970C5F92246D3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A63A03">
                  <w:rPr>
                    <w:color w:val="000000" w:themeColor="text1"/>
                  </w:rPr>
                  <w:t>EDUCATION</w:t>
                </w:r>
              </w:sdtContent>
            </w:sdt>
          </w:p>
        </w:tc>
      </w:tr>
      <w:tr w:rsidR="00A836DA" w:rsidRPr="00162614" w:rsidTr="003B1BF9">
        <w:trPr>
          <w:trHeight w:val="1119"/>
        </w:trPr>
        <w:tc>
          <w:tcPr>
            <w:tcW w:w="4752" w:type="dxa"/>
            <w:vMerge w:val="restart"/>
            <w:tcBorders>
              <w:top w:val="single" w:sz="4" w:space="0" w:color="387AB2" w:themeColor="accent5" w:themeShade="80"/>
            </w:tcBorders>
            <w:vAlign w:val="center"/>
          </w:tcPr>
          <w:p w:rsidR="0000673F" w:rsidRDefault="0000673F" w:rsidP="0000673F">
            <w:pPr>
              <w:pStyle w:val="NormalWeb"/>
            </w:pPr>
            <w:r>
              <w:rPr>
                <w:rStyle w:val="Strong"/>
              </w:rPr>
              <w:t>Road Sync – Final Year Project</w:t>
            </w:r>
            <w:r>
              <w:br/>
              <w:t xml:space="preserve">Mobile App In </w:t>
            </w:r>
            <w:r w:rsidRPr="0000673F">
              <w:rPr>
                <w:rStyle w:val="Strong"/>
                <w:b w:val="0"/>
              </w:rPr>
              <w:t>Kotlin/Java (Mvvm)</w:t>
            </w:r>
            <w:r>
              <w:t xml:space="preserve"> For Real-Time User Management And Data Handling.</w:t>
            </w:r>
          </w:p>
          <w:p w:rsidR="0000673F" w:rsidRDefault="002437CB" w:rsidP="0000673F">
            <w:pPr>
              <w:pStyle w:val="NormalWeb"/>
            </w:pPr>
            <w:r>
              <w:rPr>
                <w:rStyle w:val="Strong"/>
              </w:rPr>
              <w:t>Fronted Web Developement</w:t>
            </w:r>
            <w:bookmarkStart w:id="0" w:name="_GoBack"/>
            <w:bookmarkEnd w:id="0"/>
            <w:r w:rsidR="0000673F">
              <w:br/>
              <w:t xml:space="preserve">Responsive Site With </w:t>
            </w:r>
            <w:r w:rsidR="0000673F" w:rsidRPr="0000673F">
              <w:rPr>
                <w:rStyle w:val="Strong"/>
                <w:b w:val="0"/>
              </w:rPr>
              <w:t>Html</w:t>
            </w:r>
            <w:r w:rsidR="0000673F">
              <w:rPr>
                <w:rStyle w:val="Strong"/>
              </w:rPr>
              <w:t xml:space="preserve">, </w:t>
            </w:r>
            <w:r w:rsidR="0000673F" w:rsidRPr="0000673F">
              <w:rPr>
                <w:rStyle w:val="Strong"/>
                <w:b w:val="0"/>
              </w:rPr>
              <w:t>Css,</w:t>
            </w:r>
            <w:r w:rsidR="0000673F">
              <w:rPr>
                <w:rStyle w:val="Strong"/>
              </w:rPr>
              <w:t xml:space="preserve"> </w:t>
            </w:r>
            <w:r w:rsidR="0000673F" w:rsidRPr="0000673F">
              <w:rPr>
                <w:rStyle w:val="Strong"/>
                <w:b w:val="0"/>
              </w:rPr>
              <w:t>Javascript, Bootstrap</w:t>
            </w:r>
            <w:r>
              <w:t xml:space="preserve"> </w:t>
            </w:r>
            <w:r w:rsidR="0000673F">
              <w:t xml:space="preserve"> Including Authentication And Database Integration.</w:t>
            </w:r>
          </w:p>
          <w:p w:rsidR="0000673F" w:rsidRPr="00C25144" w:rsidRDefault="0000673F" w:rsidP="0000673F">
            <w:pPr>
              <w:pStyle w:val="NormalWeb"/>
              <w:rPr>
                <w:color w:val="000000" w:themeColor="text1"/>
              </w:rPr>
            </w:pPr>
          </w:p>
        </w:tc>
        <w:tc>
          <w:tcPr>
            <w:tcW w:w="624" w:type="dxa"/>
          </w:tcPr>
          <w:p w:rsidR="00CB1D3C" w:rsidRDefault="00CB1D3C" w:rsidP="00443C70">
            <w:pPr>
              <w:spacing w:before="40"/>
            </w:pPr>
          </w:p>
        </w:tc>
        <w:tc>
          <w:tcPr>
            <w:tcW w:w="714" w:type="dxa"/>
            <w:vMerge w:val="restart"/>
          </w:tcPr>
          <w:p w:rsidR="00CB1D3C" w:rsidRDefault="00CB1D3C" w:rsidP="00443C70">
            <w:pPr>
              <w:spacing w:before="40"/>
            </w:pPr>
          </w:p>
        </w:tc>
        <w:tc>
          <w:tcPr>
            <w:tcW w:w="4350" w:type="dxa"/>
            <w:gridSpan w:val="2"/>
            <w:tcBorders>
              <w:bottom w:val="single" w:sz="4" w:space="0" w:color="629DD1" w:themeColor="background2"/>
            </w:tcBorders>
            <w:vAlign w:val="center"/>
          </w:tcPr>
          <w:p w:rsidR="003B1BF9" w:rsidRDefault="0000673F" w:rsidP="003B1BF9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 xml:space="preserve">Bachelor Of Science In Computer Science </w:t>
            </w:r>
            <w:r>
              <w:br/>
              <w:t>Lahore College For Women University</w:t>
            </w:r>
            <w:r>
              <w:br/>
              <w:t xml:space="preserve">2021 – 2025 </w:t>
            </w:r>
          </w:p>
          <w:p w:rsidR="00CB1D3C" w:rsidRPr="008A65BA" w:rsidRDefault="00CB1D3C" w:rsidP="00F50BC6"/>
        </w:tc>
      </w:tr>
      <w:tr w:rsidR="00A836DA" w:rsidRPr="00162614" w:rsidTr="003B1BF9">
        <w:trPr>
          <w:trHeight w:val="2037"/>
        </w:trPr>
        <w:tc>
          <w:tcPr>
            <w:tcW w:w="4752" w:type="dxa"/>
            <w:vMerge/>
            <w:vAlign w:val="center"/>
          </w:tcPr>
          <w:p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24" w:type="dxa"/>
          </w:tcPr>
          <w:p w:rsidR="00CB1D3C" w:rsidRDefault="00CB1D3C"/>
        </w:tc>
        <w:tc>
          <w:tcPr>
            <w:tcW w:w="714" w:type="dxa"/>
            <w:vMerge/>
          </w:tcPr>
          <w:p w:rsidR="00CB1D3C" w:rsidRDefault="00CB1D3C"/>
        </w:tc>
        <w:tc>
          <w:tcPr>
            <w:tcW w:w="4350" w:type="dxa"/>
            <w:gridSpan w:val="2"/>
            <w:tcBorders>
              <w:top w:val="single" w:sz="4" w:space="0" w:color="629DD1" w:themeColor="background2"/>
            </w:tcBorders>
            <w:vAlign w:val="center"/>
          </w:tcPr>
          <w:p w:rsidR="003B1BF9" w:rsidRDefault="0000673F" w:rsidP="003B1BF9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 xml:space="preserve">Intermediate ( </w:t>
            </w:r>
            <w:proofErr w:type="spellStart"/>
            <w:r>
              <w:rPr>
                <w:rStyle w:val="Strong"/>
              </w:rPr>
              <w:t>Ics</w:t>
            </w:r>
            <w:proofErr w:type="spellEnd"/>
            <w:r>
              <w:rPr>
                <w:rStyle w:val="Strong"/>
              </w:rPr>
              <w:t xml:space="preserve"> )</w:t>
            </w:r>
            <w:r>
              <w:br/>
            </w:r>
            <w:proofErr w:type="spellStart"/>
            <w:r>
              <w:t>Samnabad</w:t>
            </w:r>
            <w:proofErr w:type="spellEnd"/>
            <w:r>
              <w:t xml:space="preserve"> Women Collage  Lahore</w:t>
            </w:r>
            <w:r>
              <w:br/>
              <w:t>2018 – 2020</w:t>
            </w:r>
          </w:p>
          <w:p w:rsidR="003B1BF9" w:rsidRDefault="0000673F" w:rsidP="003B1BF9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t>Matriculation (Arts</w:t>
            </w:r>
            <w:proofErr w:type="gramStart"/>
            <w:r>
              <w:rPr>
                <w:rStyle w:val="Strong"/>
              </w:rPr>
              <w:t>)</w:t>
            </w:r>
            <w:proofErr w:type="gramEnd"/>
            <w:r>
              <w:br/>
              <w:t>Govt,Girls High School Shahpur  Lahore.</w:t>
            </w:r>
            <w:r>
              <w:br/>
              <w:t>2016 – 2018</w:t>
            </w:r>
          </w:p>
          <w:p w:rsidR="00CB1D3C" w:rsidRPr="00162614" w:rsidRDefault="00CB1D3C" w:rsidP="00337386">
            <w:pPr>
              <w:pStyle w:val="Date"/>
            </w:pPr>
          </w:p>
        </w:tc>
      </w:tr>
    </w:tbl>
    <w:p w:rsidR="00535F87" w:rsidRPr="00BA3E51" w:rsidRDefault="00535F87" w:rsidP="001C6718"/>
    <w:sectPr w:rsidR="00535F87" w:rsidRPr="00BA3E51" w:rsidSect="00F50BC6">
      <w:headerReference w:type="default" r:id="rId18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C2B" w:rsidRDefault="00BB1C2B" w:rsidP="00BA3E51">
      <w:pPr>
        <w:spacing w:line="240" w:lineRule="auto"/>
      </w:pPr>
      <w:r>
        <w:separator/>
      </w:r>
    </w:p>
  </w:endnote>
  <w:endnote w:type="continuationSeparator" w:id="0">
    <w:p w:rsidR="00BB1C2B" w:rsidRDefault="00BB1C2B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C2B" w:rsidRDefault="00BB1C2B" w:rsidP="00BA3E51">
      <w:pPr>
        <w:spacing w:line="240" w:lineRule="auto"/>
      </w:pPr>
      <w:r>
        <w:separator/>
      </w:r>
    </w:p>
  </w:footnote>
  <w:footnote w:type="continuationSeparator" w:id="0">
    <w:p w:rsidR="00BB1C2B" w:rsidRDefault="00BB1C2B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DA527EF" wp14:editId="50EDE24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0EF45B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" fillcolor="white [3212]" stroked="f" strokeweight="2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365CF9F" wp14:editId="0288B0A9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9FC89C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" fillcolor="#c0d7ec [3206]" stroked="f" strokeweight="2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1ED9FA78" wp14:editId="510E1E40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D3E390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" fillcolor="#629dd1 [3204]" stroked="f" strokeweight="2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452EE42" wp14:editId="25AB5C0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3D3269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" fillcolor="#c0d7ec [3206]" stroked="f" strokeweight="2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7F63638B" wp14:editId="39F6967E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27EBBC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" fillcolor="#a0c4e3 [3215]" stroked="f" strokeweight="2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3F3FD5CF" wp14:editId="43F835B7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FD643B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" fillcolor="#c0d7ec [3206]" stroked="f" strokeweight="2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EFC4DE3" wp14:editId="2431946F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1BB44F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" fillcolor="#629dd1 [3204]" stroked="f" strokeweight="2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0A750EFD" wp14:editId="1D182FD5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82DD30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" fillcolor="#629dd1 [3204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BA12A6"/>
    <w:multiLevelType w:val="hybridMultilevel"/>
    <w:tmpl w:val="33BC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629DD1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629DD1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684B4C"/>
    <w:multiLevelType w:val="hybridMultilevel"/>
    <w:tmpl w:val="D59E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D94A98"/>
    <w:multiLevelType w:val="multilevel"/>
    <w:tmpl w:val="0DFA88B4"/>
    <w:numStyleLink w:val="BullettedList"/>
  </w:abstractNum>
  <w:abstractNum w:abstractNumId="10" w15:restartNumberingAfterBreak="0">
    <w:nsid w:val="7A956B46"/>
    <w:multiLevelType w:val="multilevel"/>
    <w:tmpl w:val="5B00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F7E7A"/>
    <w:multiLevelType w:val="hybridMultilevel"/>
    <w:tmpl w:val="EA3EE19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10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13"/>
    <w:rsid w:val="0000673F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437CB"/>
    <w:rsid w:val="002761F8"/>
    <w:rsid w:val="00293BB8"/>
    <w:rsid w:val="002A4A92"/>
    <w:rsid w:val="002D5478"/>
    <w:rsid w:val="00327447"/>
    <w:rsid w:val="00337386"/>
    <w:rsid w:val="00364B5C"/>
    <w:rsid w:val="00373FC8"/>
    <w:rsid w:val="003B1BF9"/>
    <w:rsid w:val="003B3A48"/>
    <w:rsid w:val="003C5242"/>
    <w:rsid w:val="003E7783"/>
    <w:rsid w:val="00442A0E"/>
    <w:rsid w:val="00443C70"/>
    <w:rsid w:val="00477793"/>
    <w:rsid w:val="004B419A"/>
    <w:rsid w:val="004E6AB2"/>
    <w:rsid w:val="004F3C4C"/>
    <w:rsid w:val="00535F87"/>
    <w:rsid w:val="00564622"/>
    <w:rsid w:val="005B150B"/>
    <w:rsid w:val="005B3227"/>
    <w:rsid w:val="005E0657"/>
    <w:rsid w:val="006755BF"/>
    <w:rsid w:val="00683E8F"/>
    <w:rsid w:val="006C0673"/>
    <w:rsid w:val="006C75D7"/>
    <w:rsid w:val="00747832"/>
    <w:rsid w:val="007E5AAA"/>
    <w:rsid w:val="007E6083"/>
    <w:rsid w:val="0081316C"/>
    <w:rsid w:val="00855181"/>
    <w:rsid w:val="00862D36"/>
    <w:rsid w:val="008643BF"/>
    <w:rsid w:val="00893796"/>
    <w:rsid w:val="008A65BA"/>
    <w:rsid w:val="008B1112"/>
    <w:rsid w:val="008D4A99"/>
    <w:rsid w:val="008E24A5"/>
    <w:rsid w:val="008F3350"/>
    <w:rsid w:val="00914419"/>
    <w:rsid w:val="00935402"/>
    <w:rsid w:val="00962E61"/>
    <w:rsid w:val="00976E5A"/>
    <w:rsid w:val="00986331"/>
    <w:rsid w:val="009C7105"/>
    <w:rsid w:val="009E3575"/>
    <w:rsid w:val="009E4991"/>
    <w:rsid w:val="00A63A03"/>
    <w:rsid w:val="00A836DA"/>
    <w:rsid w:val="00AB7FE5"/>
    <w:rsid w:val="00AC1E5A"/>
    <w:rsid w:val="00AC69EA"/>
    <w:rsid w:val="00AD3D5B"/>
    <w:rsid w:val="00B87E22"/>
    <w:rsid w:val="00BA2D2C"/>
    <w:rsid w:val="00BA3E51"/>
    <w:rsid w:val="00BB1C2B"/>
    <w:rsid w:val="00BB3142"/>
    <w:rsid w:val="00BE7213"/>
    <w:rsid w:val="00C0228B"/>
    <w:rsid w:val="00C155FC"/>
    <w:rsid w:val="00C25144"/>
    <w:rsid w:val="00C265AA"/>
    <w:rsid w:val="00C45D7E"/>
    <w:rsid w:val="00CB1D3C"/>
    <w:rsid w:val="00D2145C"/>
    <w:rsid w:val="00D52D19"/>
    <w:rsid w:val="00D666BB"/>
    <w:rsid w:val="00D8505D"/>
    <w:rsid w:val="00DD1982"/>
    <w:rsid w:val="00E04462"/>
    <w:rsid w:val="00E20245"/>
    <w:rsid w:val="00E26869"/>
    <w:rsid w:val="00E270D1"/>
    <w:rsid w:val="00E35010"/>
    <w:rsid w:val="00E4379F"/>
    <w:rsid w:val="00E60AFE"/>
    <w:rsid w:val="00E70E48"/>
    <w:rsid w:val="00E80C1C"/>
    <w:rsid w:val="00E84964"/>
    <w:rsid w:val="00EA0042"/>
    <w:rsid w:val="00EE161D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275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A0C4E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C0D7EC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DFEBF5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A9CBEE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C0D7EC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629DD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DFEBF5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A9CBEE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629DD1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629DD1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629DD1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F2F6FB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F2F6FB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629DD1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629DD1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629DD1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paragraph" w:styleId="NormalWeb">
    <w:name w:val="Normal (Web)"/>
    <w:basedOn w:val="Normal"/>
    <w:uiPriority w:val="99"/>
    <w:unhideWhenUsed/>
    <w:rsid w:val="00337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37386"/>
    <w:rPr>
      <w:b/>
      <w:bCs/>
    </w:rPr>
  </w:style>
  <w:style w:type="character" w:styleId="Emphasis">
    <w:name w:val="Emphasis"/>
    <w:basedOn w:val="DefaultParagraphFont"/>
    <w:uiPriority w:val="20"/>
    <w:qFormat/>
    <w:rsid w:val="00337386"/>
    <w:rPr>
      <w:i/>
      <w:iCs/>
    </w:rPr>
  </w:style>
  <w:style w:type="table" w:styleId="TableGridLight">
    <w:name w:val="Grid Table Light"/>
    <w:basedOn w:val="TableNormal"/>
    <w:uiPriority w:val="40"/>
    <w:rsid w:val="005B150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B150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B150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PIFY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14D80429D34C188665A1E9809EA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71C6E-DFD1-4734-BF18-7047CA84F4FC}"/>
      </w:docPartPr>
      <w:docPartBody>
        <w:p w:rsidR="00A161E2" w:rsidRDefault="0066109E">
          <w:pPr>
            <w:pStyle w:val="E214D80429D34C188665A1E9809EAD95"/>
          </w:pPr>
          <w:r w:rsidRPr="00C45D7E">
            <w:t>PROFILE</w:t>
          </w:r>
        </w:p>
      </w:docPartBody>
    </w:docPart>
    <w:docPart>
      <w:docPartPr>
        <w:name w:val="F76910DDB6244E49BDEFB4FF5D65C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98D29-631B-4FAD-8024-5B9DBAFD9E89}"/>
      </w:docPartPr>
      <w:docPartBody>
        <w:p w:rsidR="00A161E2" w:rsidRDefault="0066109E">
          <w:pPr>
            <w:pStyle w:val="F76910DDB6244E49BDEFB4FF5D65C921"/>
          </w:pPr>
          <w:r w:rsidRPr="00162614">
            <w:t>CONTACT</w:t>
          </w:r>
        </w:p>
      </w:docPartBody>
    </w:docPart>
    <w:docPart>
      <w:docPartPr>
        <w:name w:val="FF14E71BF5A84D92BE83DE0AD589D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57115-5FC0-4B9B-8F50-69B96F21B4AF}"/>
      </w:docPartPr>
      <w:docPartBody>
        <w:p w:rsidR="00A161E2" w:rsidRDefault="0066109E">
          <w:pPr>
            <w:pStyle w:val="FF14E71BF5A84D92BE83DE0AD589D5DC"/>
          </w:pPr>
          <w:r w:rsidRPr="00162614">
            <w:t>SKILLS</w:t>
          </w:r>
        </w:p>
      </w:docPartBody>
    </w:docPart>
    <w:docPart>
      <w:docPartPr>
        <w:name w:val="F6FBA9F010EB44E2918970C5F9224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C454C-9F2E-49A6-8B12-82A6EF7161AE}"/>
      </w:docPartPr>
      <w:docPartBody>
        <w:p w:rsidR="00A161E2" w:rsidRDefault="0066109E">
          <w:pPr>
            <w:pStyle w:val="F6FBA9F010EB44E2918970C5F92246D3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A3"/>
    <w:rsid w:val="0066109E"/>
    <w:rsid w:val="006F2143"/>
    <w:rsid w:val="00A161E2"/>
    <w:rsid w:val="00A82BDE"/>
    <w:rsid w:val="00CB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4472C4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AC3C83C79742599B5E5C0327CB63BB">
    <w:name w:val="51AC3C83C79742599B5E5C0327CB63BB"/>
  </w:style>
  <w:style w:type="paragraph" w:customStyle="1" w:styleId="CDEB54B820BA469A89DC1F625CAA8211">
    <w:name w:val="CDEB54B820BA469A89DC1F625CAA8211"/>
  </w:style>
  <w:style w:type="paragraph" w:customStyle="1" w:styleId="26E5F68CE1B643C5A52D5D4CEFA0C3F9">
    <w:name w:val="26E5F68CE1B643C5A52D5D4CEFA0C3F9"/>
  </w:style>
  <w:style w:type="paragraph" w:customStyle="1" w:styleId="006E461D525F4A65A68D69A32C154763">
    <w:name w:val="006E461D525F4A65A68D69A32C154763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90AACF04E80640E5BC3F33653BD76F6D">
    <w:name w:val="90AACF04E80640E5BC3F33653BD76F6D"/>
  </w:style>
  <w:style w:type="paragraph" w:customStyle="1" w:styleId="E214D80429D34C188665A1E9809EAD95">
    <w:name w:val="E214D80429D34C188665A1E9809EAD95"/>
  </w:style>
  <w:style w:type="paragraph" w:customStyle="1" w:styleId="F76910DDB6244E49BDEFB4FF5D65C921">
    <w:name w:val="F76910DDB6244E49BDEFB4FF5D65C921"/>
  </w:style>
  <w:style w:type="paragraph" w:customStyle="1" w:styleId="0339072AF050461D88503C03B860408C">
    <w:name w:val="0339072AF050461D88503C03B860408C"/>
  </w:style>
  <w:style w:type="paragraph" w:customStyle="1" w:styleId="A1C04081795C4C818621F655A3D02C7E">
    <w:name w:val="A1C04081795C4C818621F655A3D02C7E"/>
  </w:style>
  <w:style w:type="paragraph" w:customStyle="1" w:styleId="A41591B748F14FE3BAA94B6EB70E4B58">
    <w:name w:val="A41591B748F14FE3BAA94B6EB70E4B58"/>
  </w:style>
  <w:style w:type="paragraph" w:customStyle="1" w:styleId="E5FF1F2AA0064E329B2C6D8CB3756494">
    <w:name w:val="E5FF1F2AA0064E329B2C6D8CB3756494"/>
  </w:style>
  <w:style w:type="paragraph" w:customStyle="1" w:styleId="B1E5207279014745AF22E50127AF8537">
    <w:name w:val="B1E5207279014745AF22E50127AF8537"/>
  </w:style>
  <w:style w:type="paragraph" w:customStyle="1" w:styleId="51D17E2E9E4849C699121DC02B6E9E35">
    <w:name w:val="51D17E2E9E4849C699121DC02B6E9E35"/>
  </w:style>
  <w:style w:type="paragraph" w:customStyle="1" w:styleId="FF14E71BF5A84D92BE83DE0AD589D5DC">
    <w:name w:val="FF14E71BF5A84D92BE83DE0AD589D5DC"/>
  </w:style>
  <w:style w:type="paragraph" w:customStyle="1" w:styleId="3F1E4DAADCC548E6B680DE64919267B8">
    <w:name w:val="3F1E4DAADCC548E6B680DE64919267B8"/>
  </w:style>
  <w:style w:type="paragraph" w:customStyle="1" w:styleId="EAEBB0301CC740A99F4C3F17E63D7B52">
    <w:name w:val="EAEBB0301CC740A99F4C3F17E63D7B52"/>
  </w:style>
  <w:style w:type="paragraph" w:customStyle="1" w:styleId="D5E3A2D4587147BAA8EDC8B7736C975C">
    <w:name w:val="D5E3A2D4587147BAA8EDC8B7736C975C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5B9BD5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customStyle="1" w:styleId="AAB57F15BA9B40879E40A87526EC0A8C">
    <w:name w:val="AAB57F15BA9B40879E40A87526EC0A8C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4472C4" w:themeColor="accent5"/>
      <w:sz w:val="28"/>
      <w:szCs w:val="18"/>
    </w:rPr>
  </w:style>
  <w:style w:type="paragraph" w:customStyle="1" w:styleId="8C0C9DF9BB114F6F82ACD9EC42B9D275">
    <w:name w:val="8C0C9DF9BB114F6F82ACD9EC42B9D275"/>
  </w:style>
  <w:style w:type="paragraph" w:customStyle="1" w:styleId="2817F4348A6D4594982358B04F985C18">
    <w:name w:val="2817F4348A6D4594982358B04F985C18"/>
  </w:style>
  <w:style w:type="paragraph" w:customStyle="1" w:styleId="B68ABE29831640B1B7897039406BCDA5">
    <w:name w:val="B68ABE29831640B1B7897039406BCDA5"/>
  </w:style>
  <w:style w:type="paragraph" w:customStyle="1" w:styleId="F6FBA9F010EB44E2918970C5F92246D3">
    <w:name w:val="F6FBA9F010EB44E2918970C5F92246D3"/>
  </w:style>
  <w:style w:type="paragraph" w:customStyle="1" w:styleId="E73F7E69265149C8940B02BE1AD688F0">
    <w:name w:val="E73F7E69265149C8940B02BE1AD688F0"/>
  </w:style>
  <w:style w:type="paragraph" w:customStyle="1" w:styleId="40C9525785E54D1C9E96BEADFD2CAC86">
    <w:name w:val="40C9525785E54D1C9E96BEADFD2CAC86"/>
  </w:style>
  <w:style w:type="paragraph" w:customStyle="1" w:styleId="EF2239FC929B40AAA8CC9AC900099354">
    <w:name w:val="EF2239FC929B40AAA8CC9AC900099354"/>
  </w:style>
  <w:style w:type="paragraph" w:customStyle="1" w:styleId="5C42A506CCE949FE9487A0EE9F3FDF1A">
    <w:name w:val="5C42A506CCE949FE9487A0EE9F3FDF1A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5B9BD5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5B9BD5" w:themeColor="accent1"/>
      <w:sz w:val="18"/>
      <w:szCs w:val="18"/>
    </w:rPr>
  </w:style>
  <w:style w:type="paragraph" w:customStyle="1" w:styleId="E43802ECB3E842CFB63BE79084BC91C3">
    <w:name w:val="E43802ECB3E842CFB63BE79084BC91C3"/>
  </w:style>
  <w:style w:type="paragraph" w:customStyle="1" w:styleId="C83A68F2959E4E0B952ABEB8872F7086">
    <w:name w:val="C83A68F2959E4E0B952ABEB8872F7086"/>
  </w:style>
  <w:style w:type="paragraph" w:customStyle="1" w:styleId="F2B7F343A65D4542AEBA9A0219168018">
    <w:name w:val="F2B7F343A65D4542AEBA9A0219168018"/>
  </w:style>
  <w:style w:type="paragraph" w:customStyle="1" w:styleId="B569F38D8D1A441B9674FE161F2A16CC">
    <w:name w:val="B569F38D8D1A441B9674FE161F2A16CC"/>
  </w:style>
  <w:style w:type="paragraph" w:customStyle="1" w:styleId="CF2A6ED5DDE34731B56348A0650767B2">
    <w:name w:val="CF2A6ED5DDE34731B56348A0650767B2"/>
  </w:style>
  <w:style w:type="paragraph" w:customStyle="1" w:styleId="29B06A0230E44C388ADBAED79FF8FFF0">
    <w:name w:val="29B06A0230E44C388ADBAED79FF8FFF0"/>
    <w:rsid w:val="00CB0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2">
      <a:dk1>
        <a:sysClr val="windowText" lastClr="000000"/>
      </a:dk1>
      <a:lt1>
        <a:sysClr val="window" lastClr="FFFFFF"/>
      </a:lt1>
      <a:dk2>
        <a:srgbClr val="A0C4E3"/>
      </a:dk2>
      <a:lt2>
        <a:srgbClr val="629DD1"/>
      </a:lt2>
      <a:accent1>
        <a:srgbClr val="629DD1"/>
      </a:accent1>
      <a:accent2>
        <a:srgbClr val="629DD1"/>
      </a:accent2>
      <a:accent3>
        <a:srgbClr val="C0D7EC"/>
      </a:accent3>
      <a:accent4>
        <a:srgbClr val="7F8FA9"/>
      </a:accent4>
      <a:accent5>
        <a:srgbClr val="DFEBF5"/>
      </a:accent5>
      <a:accent6>
        <a:srgbClr val="A9CBEE"/>
      </a:accent6>
      <a:hlink>
        <a:srgbClr val="629DD1"/>
      </a:hlink>
      <a:folHlink>
        <a:srgbClr val="629DD1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5431D6-EDB4-4291-8CBB-F50DC5B2C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2025-08-18T17:22:00Z</dcterms:created>
  <dcterms:modified xsi:type="dcterms:W3CDTF">2025-09-13T18:00:00Z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