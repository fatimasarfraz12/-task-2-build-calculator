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RPr="0082293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91939" w:rsidRPr="00CB25A1" w:rsidRDefault="00691939" w:rsidP="00A11C57">
            <w:pPr>
              <w:pStyle w:val="Title"/>
              <w:spacing w:after="0"/>
              <w:jc w:val="left"/>
            </w:pPr>
            <w:r>
              <w:t xml:space="preserve">SYEDA </w:t>
            </w:r>
            <w:r>
              <w:t>MARYAM SARFRAZ</w:t>
            </w:r>
          </w:p>
          <w:p w:rsidR="006D409C" w:rsidRDefault="006D409C" w:rsidP="00A11C57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p w:rsidR="00691939" w:rsidRDefault="00691939" w:rsidP="00A11C57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p w:rsidR="00691939" w:rsidRDefault="00691939" w:rsidP="00A11C57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p w:rsidR="00691939" w:rsidRPr="0082293C" w:rsidRDefault="00691939" w:rsidP="00A11C57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82293C" w:rsidRDefault="006D409C" w:rsidP="00A11C57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11A0740C20D946F7AA0187C8FF6FFB6A"/>
              </w:placeholder>
              <w:temporary/>
              <w:showingPlcHdr/>
              <w15:appearance w15:val="hidden"/>
            </w:sdtPr>
            <w:sdtEndPr/>
            <w:sdtContent>
              <w:p w:rsidR="006D409C" w:rsidRPr="0082293C" w:rsidRDefault="006D409C" w:rsidP="00A11C57">
                <w:pPr>
                  <w:pStyle w:val="Heading1"/>
                  <w:rPr>
                    <w:rFonts w:ascii="Times New Roman" w:hAnsi="Times New Roman" w:cs="Times New Roman"/>
                  </w:rPr>
                </w:pPr>
                <w:r w:rsidRPr="0082293C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CB25A1" w:rsidRPr="0082293C" w:rsidRDefault="003C099C" w:rsidP="00CB25A1">
            <w:pPr>
              <w:rPr>
                <w:rFonts w:ascii="Times New Roman" w:hAnsi="Times New Roman" w:cs="Times New Roman"/>
                <w:sz w:val="24"/>
              </w:rPr>
            </w:pPr>
            <w:r w:rsidRPr="0082293C">
              <w:rPr>
                <w:rFonts w:ascii="Times New Roman" w:hAnsi="Times New Roman" w:cs="Times New Roman"/>
                <w:b/>
                <w:sz w:val="24"/>
              </w:rPr>
              <w:t>Samnabad Collage Road</w:t>
            </w:r>
          </w:p>
          <w:p w:rsidR="006D409C" w:rsidRPr="0082293C" w:rsidRDefault="003C099C" w:rsidP="00CB25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293C">
              <w:rPr>
                <w:rFonts w:ascii="Times New Roman" w:hAnsi="Times New Roman" w:cs="Times New Roman"/>
                <w:sz w:val="24"/>
              </w:rPr>
              <w:t>I.Com (Intermediate Of Commerce)</w:t>
            </w:r>
          </w:p>
          <w:p w:rsidR="006D409C" w:rsidRPr="0082293C" w:rsidRDefault="003C099C" w:rsidP="00776643">
            <w:pPr>
              <w:rPr>
                <w:rFonts w:ascii="Times New Roman" w:hAnsi="Times New Roman" w:cs="Times New Roman"/>
                <w:sz w:val="24"/>
              </w:rPr>
            </w:pPr>
            <w:r w:rsidRPr="0082293C">
              <w:rPr>
                <w:rFonts w:ascii="Times New Roman" w:hAnsi="Times New Roman" w:cs="Times New Roman"/>
                <w:sz w:val="24"/>
              </w:rPr>
              <w:t>2018-2020</w:t>
            </w:r>
          </w:p>
          <w:p w:rsidR="00CB25A1" w:rsidRPr="0082293C" w:rsidRDefault="003C099C" w:rsidP="00776643">
            <w:pPr>
              <w:rPr>
                <w:rFonts w:ascii="Times New Roman" w:hAnsi="Times New Roman" w:cs="Times New Roman"/>
                <w:sz w:val="24"/>
              </w:rPr>
            </w:pPr>
            <w:r w:rsidRPr="0082293C">
              <w:rPr>
                <w:rFonts w:ascii="Times New Roman" w:hAnsi="Times New Roman" w:cs="Times New Roman"/>
                <w:sz w:val="24"/>
              </w:rPr>
              <w:t>I.Com (Intermediate Of Commerce) – 2</w:t>
            </w:r>
            <w:r>
              <w:rPr>
                <w:rFonts w:ascii="Times New Roman" w:hAnsi="Times New Roman" w:cs="Times New Roman"/>
                <w:sz w:val="24"/>
              </w:rPr>
              <w:t xml:space="preserve">020 I </w:t>
            </w:r>
            <w:r w:rsidRPr="0082293C">
              <w:rPr>
                <w:rFonts w:ascii="Times New Roman" w:hAnsi="Times New Roman" w:cs="Times New Roman"/>
                <w:sz w:val="24"/>
              </w:rPr>
              <w:t xml:space="preserve">Secured </w:t>
            </w:r>
            <w:r>
              <w:rPr>
                <w:rFonts w:ascii="Times New Roman" w:hAnsi="Times New Roman" w:cs="Times New Roman"/>
                <w:sz w:val="24"/>
              </w:rPr>
              <w:t>Grade 70</w:t>
            </w:r>
            <w:r w:rsidRPr="0082293C">
              <w:rPr>
                <w:rFonts w:ascii="Times New Roman" w:hAnsi="Times New Roman" w:cs="Times New Roman"/>
                <w:sz w:val="24"/>
              </w:rPr>
              <w:t>%.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293C">
              <w:rPr>
                <w:rFonts w:ascii="Times New Roman" w:hAnsi="Times New Roman" w:cs="Times New Roman"/>
                <w:sz w:val="24"/>
              </w:rPr>
              <w:t>Best Student In Business Studies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293C">
              <w:rPr>
                <w:rFonts w:ascii="Times New Roman" w:hAnsi="Times New Roman" w:cs="Times New Roman"/>
                <w:sz w:val="24"/>
              </w:rPr>
              <w:t>Completed Coursework In Accounting Economic</w:t>
            </w:r>
            <w:r w:rsidR="005E0A09">
              <w:rPr>
                <w:rFonts w:ascii="Times New Roman" w:hAnsi="Times New Roman" w:cs="Times New Roman"/>
                <w:sz w:val="24"/>
              </w:rPr>
              <w:t>s</w:t>
            </w:r>
            <w:bookmarkStart w:id="0" w:name="_GoBack"/>
            <w:bookmarkEnd w:id="0"/>
            <w:proofErr w:type="gramStart"/>
            <w:r w:rsidR="005E0A09">
              <w:rPr>
                <w:rFonts w:ascii="Times New Roman" w:hAnsi="Times New Roman" w:cs="Times New Roman"/>
                <w:sz w:val="24"/>
              </w:rPr>
              <w:t>,Business</w:t>
            </w:r>
            <w:proofErr w:type="gramEnd"/>
            <w:r w:rsidR="005E0A0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293C">
              <w:rPr>
                <w:rFonts w:ascii="Times New Roman" w:hAnsi="Times New Roman" w:cs="Times New Roman"/>
                <w:sz w:val="24"/>
              </w:rPr>
              <w:t xml:space="preserve">Mathematics. </w:t>
            </w:r>
          </w:p>
          <w:p w:rsidR="006D409C" w:rsidRPr="0082293C" w:rsidRDefault="003C099C" w:rsidP="007766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293C">
              <w:rPr>
                <w:rFonts w:ascii="Times New Roman" w:hAnsi="Times New Roman" w:cs="Times New Roman"/>
                <w:b/>
                <w:sz w:val="24"/>
              </w:rPr>
              <w:t xml:space="preserve">Lahore Woman University </w:t>
            </w:r>
          </w:p>
          <w:p w:rsidR="006D409C" w:rsidRPr="0082293C" w:rsidRDefault="005E0A09" w:rsidP="00776643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82293C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(hons)</w:t>
            </w:r>
          </w:p>
          <w:p w:rsidR="006D409C" w:rsidRPr="0082293C" w:rsidRDefault="003C099C" w:rsidP="00776643">
            <w:pPr>
              <w:rPr>
                <w:rFonts w:ascii="Times New Roman" w:hAnsi="Times New Roman" w:cs="Times New Roman"/>
                <w:sz w:val="24"/>
              </w:rPr>
            </w:pPr>
            <w:r w:rsidRPr="0082293C">
              <w:rPr>
                <w:rFonts w:ascii="Times New Roman" w:hAnsi="Times New Roman" w:cs="Times New Roman"/>
                <w:sz w:val="24"/>
              </w:rPr>
              <w:t>2021-2025</w:t>
            </w:r>
          </w:p>
          <w:p w:rsidR="0082293C" w:rsidRDefault="005E0A09" w:rsidP="00776643">
            <w:r>
              <w:rPr>
                <w:rFonts w:ascii="Times New Roman" w:hAnsi="Times New Roman" w:cs="Times New Roman"/>
                <w:sz w:val="24"/>
              </w:rPr>
              <w:t xml:space="preserve">B.com (2025) </w:t>
            </w:r>
            <w:r w:rsidRPr="0082293C">
              <w:rPr>
                <w:rFonts w:ascii="Times New Roman" w:hAnsi="Times New Roman" w:cs="Times New Roman"/>
                <w:sz w:val="24"/>
              </w:rPr>
              <w:t>best student in accounting completed coursework in finance, auditing, and business management.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91939" w:rsidRDefault="00691939" w:rsidP="00001E14">
            <w:pPr>
              <w:pStyle w:val="Heading2"/>
              <w:rPr>
                <w:rFonts w:ascii="Times New Roman" w:hAnsi="Times New Roman" w:cs="Times New Roman"/>
                <w:sz w:val="44"/>
                <w:szCs w:val="44"/>
              </w:rPr>
            </w:pPr>
            <w:r w:rsidRPr="00001E14">
              <w:rPr>
                <w:rFonts w:ascii="Arial Black" w:hAnsi="Arial Black" w:cs="Times New Roman"/>
                <w:sz w:val="44"/>
                <w:szCs w:val="44"/>
              </w:rPr>
              <w:t>PROFILE</w:t>
            </w:r>
          </w:p>
          <w:p w:rsidR="00001E14" w:rsidRPr="00001E14" w:rsidRDefault="00001E14" w:rsidP="003C099C">
            <w:pPr>
              <w:spacing w:line="276" w:lineRule="auto"/>
            </w:pPr>
          </w:p>
          <w:p w:rsidR="00001E14" w:rsidRDefault="003C099C" w:rsidP="003C09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001E14">
              <w:rPr>
                <w:rFonts w:ascii="Times New Roman" w:hAnsi="Times New Roman" w:cs="Times New Roman"/>
                <w:sz w:val="24"/>
              </w:rPr>
              <w:t>B.Com Graduate With Three Years Of Home Teaching Experience And A 6(Weeks) Month Internship At The Statistics Bureau. Skilled In Accounting, Data Management, And Business Operations With Strong Knowledge Of Finance And Administration. Possesses Good Communication, Problem-Solving, And Organizational Skills. Eager To Build A Career In Accounting, Finance, Or Administration By Contributing Effectively To Organizational Success</w:t>
            </w:r>
            <w:r w:rsidR="00691939" w:rsidRPr="00001E14">
              <w:rPr>
                <w:rFonts w:ascii="Times New Roman" w:hAnsi="Times New Roman" w:cs="Times New Roman"/>
                <w:sz w:val="24"/>
              </w:rPr>
              <w:t>.</w:t>
            </w:r>
          </w:p>
          <w:p w:rsidR="00A740CF" w:rsidRPr="00001E14" w:rsidRDefault="00A740CF" w:rsidP="00A740C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001E14" w:rsidRPr="00A740CF" w:rsidRDefault="00001E14" w:rsidP="00001E14">
            <w:pPr>
              <w:pStyle w:val="Heading2"/>
              <w:rPr>
                <w:sz w:val="44"/>
                <w:szCs w:val="44"/>
              </w:rPr>
            </w:pPr>
            <w:r w:rsidRPr="00A740CF">
              <w:rPr>
                <w:sz w:val="44"/>
                <w:szCs w:val="44"/>
              </w:rPr>
              <w:t>CONTACT</w:t>
            </w:r>
          </w:p>
          <w:p w:rsidR="00691939" w:rsidRPr="00691939" w:rsidRDefault="00691939" w:rsidP="00691939"/>
          <w:sdt>
            <w:sdtPr>
              <w:id w:val="-2052609962"/>
              <w:placeholder>
                <w:docPart w:val="B515F7975B4A40EFBE6064627FBC1699"/>
              </w:placeholder>
              <w:temporary/>
              <w:showingPlcHdr/>
              <w15:appearance w15:val="hidden"/>
            </w:sdtPr>
            <w:sdtContent>
              <w:p w:rsidR="00001E14" w:rsidRDefault="00001E14" w:rsidP="00001E14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01E14" w:rsidRDefault="003C099C" w:rsidP="00001E14">
            <w:pPr>
              <w:pStyle w:val="ContactDetails"/>
            </w:pPr>
            <w:r>
              <w:t>(+92)-</w:t>
            </w:r>
            <w:r w:rsidR="00001E14">
              <w:t>3246626072</w:t>
            </w:r>
          </w:p>
          <w:p w:rsidR="00001E14" w:rsidRPr="004D3011" w:rsidRDefault="00001E14" w:rsidP="00001E14">
            <w:pPr>
              <w:pStyle w:val="ContactDetails"/>
            </w:pPr>
          </w:p>
          <w:p w:rsidR="00001E14" w:rsidRDefault="00001E14" w:rsidP="00001E14">
            <w:pPr>
              <w:pStyle w:val="ContactDetails"/>
            </w:pPr>
            <w:r>
              <w:t>Address:</w:t>
            </w:r>
          </w:p>
          <w:p w:rsidR="00691939" w:rsidRDefault="003C099C" w:rsidP="00001E14">
            <w:pPr>
              <w:pStyle w:val="ContactDetails"/>
            </w:pPr>
            <w:r>
              <w:t>Samnabad Collage Road Lahore</w:t>
            </w:r>
            <w:r w:rsidR="00001E14">
              <w:t>.</w:t>
            </w:r>
          </w:p>
          <w:p w:rsidR="00691939" w:rsidRDefault="00691939" w:rsidP="00691939"/>
          <w:sdt>
            <w:sdtPr>
              <w:id w:val="-1922161162"/>
              <w:placeholder>
                <w:docPart w:val="2010FC2D8B2A465E8B4DA12F29F74C69"/>
              </w:placeholder>
              <w:temporary/>
              <w:showingPlcHdr/>
              <w15:appearance w15:val="hidden"/>
            </w:sdtPr>
            <w:sdtContent>
              <w:p w:rsidR="00001E14" w:rsidRDefault="00001E14" w:rsidP="00001E14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91939" w:rsidRDefault="00001E14" w:rsidP="00691939">
            <w:hyperlink r:id="rId11" w:history="1">
              <w:r w:rsidRPr="000768D6">
                <w:rPr>
                  <w:rStyle w:val="Hyperlink"/>
                </w:rPr>
                <w:t>Syedamaryamz101@gmail.com</w:t>
              </w:r>
            </w:hyperlink>
          </w:p>
          <w:p w:rsidR="006D409C" w:rsidRDefault="006D409C" w:rsidP="009C6C25"/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FFCF7D4567F34EB6BD56DC827FEB295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RPr="00001E14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3C099C" w:rsidRPr="00A740CF" w:rsidRDefault="009C6C25" w:rsidP="007766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3D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Bureau </w:t>
            </w:r>
            <w:r w:rsidR="003C099C" w:rsidRPr="00503DE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Of </w:t>
            </w:r>
            <w:r w:rsidRPr="00503DEB">
              <w:rPr>
                <w:rFonts w:ascii="Times New Roman" w:hAnsi="Times New Roman" w:cs="Times New Roman"/>
                <w:b/>
                <w:sz w:val="28"/>
                <w:szCs w:val="28"/>
              </w:rPr>
              <w:t>Statistic</w:t>
            </w:r>
            <w:r w:rsidRPr="00503DEB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3C09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(Company) </w:t>
            </w:r>
          </w:p>
          <w:p w:rsidR="00503DEB" w:rsidRPr="003C099C" w:rsidRDefault="00A740CF" w:rsidP="00503DE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Style w:val="Strong"/>
              </w:rPr>
              <w:t xml:space="preserve">Internship </w:t>
            </w:r>
            <w:r w:rsidR="003C099C">
              <w:br/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During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My Two-Month Internship At The </w:t>
            </w:r>
            <w:r w:rsidRPr="003C099C">
              <w:rPr>
                <w:rFonts w:ascii="Times New Roman" w:hAnsi="Times New Roman" w:cs="Times New Roman"/>
                <w:sz w:val="24"/>
              </w:rPr>
              <w:t>Statistics Bureau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I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Worked With The Team On Different Office And Data-Related Tasks. </w:t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My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Responsibilities Included Entering Data, Checking Records, Preparing Simple Reports, And Helping In Basic Analysis. </w:t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I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Also Assisted In Handling Official Files And Documents, Which Taught Me The Importance Of Accuracy And Attention To Detail. </w:t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This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 xml:space="preserve">Internship Gave Me Practical Experience Of Working In A Professional Environment And Improved My Communication, Organizational, And Analytical Skills. </w:t>
            </w:r>
            <w:r w:rsidRPr="003C099C">
              <w:rPr>
                <w:rFonts w:ascii="Times New Roman" w:hAnsi="Times New Roman" w:cs="Times New Roman"/>
                <w:sz w:val="24"/>
              </w:rPr>
              <w:t xml:space="preserve">It </w:t>
            </w:r>
            <w:r w:rsidR="003C099C" w:rsidRPr="003C099C">
              <w:rPr>
                <w:rFonts w:ascii="Times New Roman" w:hAnsi="Times New Roman" w:cs="Times New Roman"/>
                <w:sz w:val="24"/>
              </w:rPr>
              <w:t>Also Helped Me Learn How To Manage Time, Follow Instructions, And Cooperate With Colleagues To Complete Tasks Effectively.</w:t>
            </w:r>
          </w:p>
          <w:p w:rsidR="006D409C" w:rsidRPr="00503DEB" w:rsidRDefault="003C099C" w:rsidP="00A740CF">
            <w:pPr>
              <w:jc w:val="both"/>
              <w:rPr>
                <w:rFonts w:ascii="Times New Roman" w:hAnsi="Times New Roman" w:cs="Times New Roman"/>
              </w:rPr>
            </w:pPr>
            <w:r>
              <w:t xml:space="preserve">I </w:t>
            </w:r>
            <w:r>
              <w:t xml:space="preserve">Learned How To Use </w:t>
            </w:r>
            <w:r>
              <w:t xml:space="preserve">MS Office </w:t>
            </w:r>
            <w:r>
              <w:t>For Basic Reporting, Developed Confidence In Managing Routine Office Tasks, And Gained A Better Understanding Of How Statistical Work Supports Decision-Making.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A26F8468944D4EF7ACC7078D2319078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253E1B" w:rsidRDefault="00253E1B" w:rsidP="00253E1B">
            <w:pPr>
              <w:spacing w:before="240"/>
              <w:rPr>
                <w:b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163195</wp:posOffset>
                      </wp:positionV>
                      <wp:extent cx="2870200" cy="109855"/>
                      <wp:effectExtent l="0" t="0" r="25400" b="234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0" cy="109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7561A" id="Rectangle 14" o:spid="_x0000_s1026" style="position:absolute;margin-left:72.65pt;margin-top:12.85pt;width:226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" fillcolor="#63a537 [3205]" strokecolor="#4c661a [1604]" strokeweight="1pt"/>
                  </w:pict>
                </mc:Fallback>
              </mc:AlternateContent>
            </w:r>
            <w:r>
              <w:rPr>
                <w:b/>
              </w:rPr>
              <w:t xml:space="preserve">Marketing  </w:t>
            </w:r>
          </w:p>
          <w:p w:rsidR="00253E1B" w:rsidRDefault="00253E1B" w:rsidP="00253E1B">
            <w:pPr>
              <w:spacing w:before="240"/>
              <w:rPr>
                <w:b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154940</wp:posOffset>
                      </wp:positionV>
                      <wp:extent cx="2368550" cy="111125"/>
                      <wp:effectExtent l="0" t="0" r="12700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8550" cy="11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31879" id="Rectangle 15" o:spid="_x0000_s1026" style="position:absolute;margin-left:112.1pt;margin-top:12.2pt;width:186.5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" fillcolor="#63a537 [3205]" strokecolor="#4c661a [1604]" strokeweight="1pt"/>
                  </w:pict>
                </mc:Fallback>
              </mc:AlternateContent>
            </w:r>
            <w:r>
              <w:rPr>
                <w:b/>
              </w:rPr>
              <w:t xml:space="preserve">Accounting </w:t>
            </w:r>
          </w:p>
          <w:p w:rsidR="00253E1B" w:rsidRDefault="00253E1B" w:rsidP="00253E1B">
            <w:pPr>
              <w:spacing w:before="240"/>
              <w:rPr>
                <w:b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186055</wp:posOffset>
                      </wp:positionV>
                      <wp:extent cx="1987550" cy="102870"/>
                      <wp:effectExtent l="0" t="0" r="1270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50" cy="102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CAFF5" id="Rectangle 16" o:spid="_x0000_s1026" style="position:absolute;margin-left:148.4pt;margin-top:14.65pt;width:156.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" fillcolor="#63a537 [3205]" strokecolor="#4c661a [1604]" strokeweight="1pt"/>
                  </w:pict>
                </mc:Fallback>
              </mc:AlternateContent>
            </w:r>
            <w:r>
              <w:rPr>
                <w:b/>
              </w:rPr>
              <w:t xml:space="preserve">Social Media Management </w:t>
            </w:r>
          </w:p>
          <w:p w:rsidR="0049210A" w:rsidRDefault="00253E1B" w:rsidP="00253E1B">
            <w:pPr>
              <w:spacing w:before="240"/>
              <w:rPr>
                <w:b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2345690</wp:posOffset>
                      </wp:positionH>
                      <wp:positionV relativeFrom="paragraph">
                        <wp:posOffset>137795</wp:posOffset>
                      </wp:positionV>
                      <wp:extent cx="1565275" cy="127000"/>
                      <wp:effectExtent l="0" t="0" r="15875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12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5F3612" id="Rectangle 17" o:spid="_x0000_s1026" style="position:absolute;margin-left:184.7pt;margin-top:10.85pt;width:123.2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" fillcolor="#63a537 [3205]" strokecolor="#4c661a [1604]" strokeweight="1pt"/>
                  </w:pict>
                </mc:Fallback>
              </mc:AlternateContent>
            </w:r>
            <w:r>
              <w:rPr>
                <w:b/>
              </w:rPr>
              <w:t xml:space="preserve">MS </w:t>
            </w:r>
            <w:r w:rsidR="00A740CF">
              <w:rPr>
                <w:b/>
              </w:rPr>
              <w:t>Office</w:t>
            </w:r>
            <w:r>
              <w:rPr>
                <w:b/>
              </w:rPr>
              <w:t xml:space="preserve"> (</w:t>
            </w:r>
            <w:r w:rsidR="00A740CF">
              <w:rPr>
                <w:b/>
              </w:rPr>
              <w:t>Ms.</w:t>
            </w:r>
            <w:r>
              <w:rPr>
                <w:b/>
              </w:rPr>
              <w:t xml:space="preserve"> Word,Excel,Powerpoint)                                                     </w:t>
            </w:r>
          </w:p>
          <w:p w:rsidR="00E446E8" w:rsidRDefault="00E446E8" w:rsidP="00776643">
            <w:pPr>
              <w:rPr>
                <w:b/>
              </w:rPr>
            </w:pPr>
          </w:p>
          <w:p w:rsidR="00E446E8" w:rsidRDefault="00E446E8" w:rsidP="00776643">
            <w:pPr>
              <w:rPr>
                <w:b/>
              </w:rPr>
            </w:pPr>
          </w:p>
        </w:tc>
      </w:tr>
    </w:tbl>
    <w:p w:rsidR="00153B84" w:rsidRDefault="00153B84" w:rsidP="003C099C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943" w:rsidRDefault="00D52943" w:rsidP="00C51CF5">
      <w:r>
        <w:separator/>
      </w:r>
    </w:p>
  </w:endnote>
  <w:endnote w:type="continuationSeparator" w:id="0">
    <w:p w:rsidR="00D52943" w:rsidRDefault="00D5294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943" w:rsidRDefault="00D52943" w:rsidP="00C51CF5">
      <w:r>
        <w:separator/>
      </w:r>
    </w:p>
  </w:footnote>
  <w:footnote w:type="continuationSeparator" w:id="0">
    <w:p w:rsidR="00D52943" w:rsidRDefault="00D5294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AFFF5AC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A1"/>
    <w:rsid w:val="00001E14"/>
    <w:rsid w:val="000521EF"/>
    <w:rsid w:val="000A545F"/>
    <w:rsid w:val="000F3BEA"/>
    <w:rsid w:val="0010314C"/>
    <w:rsid w:val="00153B84"/>
    <w:rsid w:val="00196AAB"/>
    <w:rsid w:val="001A4D1A"/>
    <w:rsid w:val="001B0B3D"/>
    <w:rsid w:val="00253E1B"/>
    <w:rsid w:val="00255EEA"/>
    <w:rsid w:val="003B0DB8"/>
    <w:rsid w:val="003C099C"/>
    <w:rsid w:val="00431999"/>
    <w:rsid w:val="00443E2D"/>
    <w:rsid w:val="0049210A"/>
    <w:rsid w:val="00503DEB"/>
    <w:rsid w:val="00572086"/>
    <w:rsid w:val="00597871"/>
    <w:rsid w:val="005D47DE"/>
    <w:rsid w:val="005E0A09"/>
    <w:rsid w:val="005F364E"/>
    <w:rsid w:val="0062123A"/>
    <w:rsid w:val="00635EF0"/>
    <w:rsid w:val="00646E75"/>
    <w:rsid w:val="00663587"/>
    <w:rsid w:val="00691939"/>
    <w:rsid w:val="006D409C"/>
    <w:rsid w:val="00776643"/>
    <w:rsid w:val="00797579"/>
    <w:rsid w:val="007D0F5B"/>
    <w:rsid w:val="0082293C"/>
    <w:rsid w:val="00882E29"/>
    <w:rsid w:val="008F290E"/>
    <w:rsid w:val="00942045"/>
    <w:rsid w:val="00964B9F"/>
    <w:rsid w:val="009C6C25"/>
    <w:rsid w:val="009F215D"/>
    <w:rsid w:val="00A11C57"/>
    <w:rsid w:val="00A73BCA"/>
    <w:rsid w:val="00A740CF"/>
    <w:rsid w:val="00A75FCE"/>
    <w:rsid w:val="00A76F2B"/>
    <w:rsid w:val="00AC5509"/>
    <w:rsid w:val="00AF4EA4"/>
    <w:rsid w:val="00B0669D"/>
    <w:rsid w:val="00B90CEF"/>
    <w:rsid w:val="00B95D4D"/>
    <w:rsid w:val="00C51CF5"/>
    <w:rsid w:val="00C93D20"/>
    <w:rsid w:val="00CA407F"/>
    <w:rsid w:val="00CB25A1"/>
    <w:rsid w:val="00D00A30"/>
    <w:rsid w:val="00D52943"/>
    <w:rsid w:val="00D8438A"/>
    <w:rsid w:val="00DC71AE"/>
    <w:rsid w:val="00E446E8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F2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unhideWhenUsed/>
    <w:rsid w:val="00CB25A1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A74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yedamaryamz101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IFY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A0740C20D946F7AA0187C8FF6FF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271DE-79C6-4E3B-AFAA-51C1701239A1}"/>
      </w:docPartPr>
      <w:docPartBody>
        <w:p w:rsidR="00000000" w:rsidRDefault="00E66F26">
          <w:pPr>
            <w:pStyle w:val="11A0740C20D946F7AA0187C8FF6FFB6A"/>
          </w:pPr>
          <w:r w:rsidRPr="00036450">
            <w:t>EDUCATION</w:t>
          </w:r>
        </w:p>
      </w:docPartBody>
    </w:docPart>
    <w:docPart>
      <w:docPartPr>
        <w:name w:val="FFCF7D4567F34EB6BD56DC827FEB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D7D9F-D0B6-4994-86AE-1DD5EE4D1F18}"/>
      </w:docPartPr>
      <w:docPartBody>
        <w:p w:rsidR="00000000" w:rsidRDefault="00E66F26">
          <w:pPr>
            <w:pStyle w:val="FFCF7D4567F34EB6BD56DC827FEB295A"/>
          </w:pPr>
          <w:r w:rsidRPr="00036450">
            <w:t>WORK EXPERIENCE</w:t>
          </w:r>
        </w:p>
      </w:docPartBody>
    </w:docPart>
    <w:docPart>
      <w:docPartPr>
        <w:name w:val="A26F8468944D4EF7ACC7078D2319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9D0-6B44-4CEF-8A72-CCA8582EBD57}"/>
      </w:docPartPr>
      <w:docPartBody>
        <w:p w:rsidR="00000000" w:rsidRDefault="00E66F26">
          <w:pPr>
            <w:pStyle w:val="A26F8468944D4EF7ACC7078D2319078E"/>
          </w:pPr>
          <w:r w:rsidRPr="00776643">
            <w:rPr>
              <w:rStyle w:val="Heading2Char"/>
            </w:rPr>
            <w:t>SKILLS</w:t>
          </w:r>
        </w:p>
      </w:docPartBody>
    </w:docPart>
    <w:docPart>
      <w:docPartPr>
        <w:name w:val="B515F7975B4A40EFBE6064627FBC1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AEF0-2130-405D-B030-C45D7698D4B6}"/>
      </w:docPartPr>
      <w:docPartBody>
        <w:p w:rsidR="00000000" w:rsidRDefault="003F136C" w:rsidP="003F136C">
          <w:pPr>
            <w:pStyle w:val="B515F7975B4A40EFBE6064627FBC1699"/>
          </w:pPr>
          <w:r w:rsidRPr="004D3011">
            <w:t>PHONE:</w:t>
          </w:r>
        </w:p>
      </w:docPartBody>
    </w:docPart>
    <w:docPart>
      <w:docPartPr>
        <w:name w:val="2010FC2D8B2A465E8B4DA12F29F7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2D88-0898-4FA9-A3AC-8E5542CF5AF9}"/>
      </w:docPartPr>
      <w:docPartBody>
        <w:p w:rsidR="00000000" w:rsidRDefault="003F136C" w:rsidP="003F136C">
          <w:pPr>
            <w:pStyle w:val="2010FC2D8B2A465E8B4DA12F29F74C6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6C"/>
    <w:rsid w:val="003F136C"/>
    <w:rsid w:val="00E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F136C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A0740C20D946F7AA0187C8FF6FFB6A">
    <w:name w:val="11A0740C20D946F7AA0187C8FF6FFB6A"/>
  </w:style>
  <w:style w:type="paragraph" w:customStyle="1" w:styleId="E25816E64B9C4259B746C2B2B981FEF3">
    <w:name w:val="E25816E64B9C4259B746C2B2B981FEF3"/>
  </w:style>
  <w:style w:type="paragraph" w:customStyle="1" w:styleId="9D01F8DDE6DA467886195AEF8FF4E62E">
    <w:name w:val="9D01F8DDE6DA467886195AEF8FF4E62E"/>
  </w:style>
  <w:style w:type="paragraph" w:customStyle="1" w:styleId="5B878C67107A41108CABC038E08A1E7D">
    <w:name w:val="5B878C67107A41108CABC038E08A1E7D"/>
  </w:style>
  <w:style w:type="paragraph" w:customStyle="1" w:styleId="555AC6625425412ABE03C10A6B619691">
    <w:name w:val="555AC6625425412ABE03C10A6B619691"/>
  </w:style>
  <w:style w:type="paragraph" w:customStyle="1" w:styleId="F8991079575040DEB9B15C338B990E57">
    <w:name w:val="F8991079575040DEB9B15C338B990E57"/>
  </w:style>
  <w:style w:type="paragraph" w:customStyle="1" w:styleId="307431726B7F47CB8EAEEE72F8B43615">
    <w:name w:val="307431726B7F47CB8EAEEE72F8B43615"/>
  </w:style>
  <w:style w:type="paragraph" w:customStyle="1" w:styleId="3C11E47463FD4059926FEFD0FB0C5253">
    <w:name w:val="3C11E47463FD4059926FEFD0FB0C5253"/>
  </w:style>
  <w:style w:type="paragraph" w:customStyle="1" w:styleId="880208A6F08F49089C0E501D8A16399D">
    <w:name w:val="880208A6F08F49089C0E501D8A16399D"/>
  </w:style>
  <w:style w:type="paragraph" w:customStyle="1" w:styleId="2CAABE7D768D40CAB90A9399154CBBA9">
    <w:name w:val="2CAABE7D768D40CAB90A9399154CBBA9"/>
  </w:style>
  <w:style w:type="paragraph" w:customStyle="1" w:styleId="BE2B9BF6E2C6454B8240281AD39288A9">
    <w:name w:val="BE2B9BF6E2C6454B8240281AD39288A9"/>
  </w:style>
  <w:style w:type="paragraph" w:customStyle="1" w:styleId="A4706B0A41BF47EB89FAD028083FF559">
    <w:name w:val="A4706B0A41BF47EB89FAD028083FF559"/>
  </w:style>
  <w:style w:type="character" w:customStyle="1" w:styleId="Heading2Char">
    <w:name w:val="Heading 2 Char"/>
    <w:basedOn w:val="DefaultParagraphFont"/>
    <w:link w:val="Heading2"/>
    <w:uiPriority w:val="9"/>
    <w:rsid w:val="003F136C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B7C7C1A8F62E49BA9066CADBCEB9F48D">
    <w:name w:val="B7C7C1A8F62E49BA9066CADBCEB9F48D"/>
  </w:style>
  <w:style w:type="paragraph" w:customStyle="1" w:styleId="A719D2D39D6E47898C649171DFCB07BF">
    <w:name w:val="A719D2D39D6E47898C649171DFCB07BF"/>
  </w:style>
  <w:style w:type="paragraph" w:customStyle="1" w:styleId="6A2A75795EF94A00855A52944C58032D">
    <w:name w:val="6A2A75795EF94A00855A52944C58032D"/>
  </w:style>
  <w:style w:type="paragraph" w:customStyle="1" w:styleId="320C5FC4408F4FA79BEEFE68175E089E">
    <w:name w:val="320C5FC4408F4FA79BEEFE68175E089E"/>
  </w:style>
  <w:style w:type="paragraph" w:customStyle="1" w:styleId="D62186ADBAA946B2BE058FFC819F5AEA">
    <w:name w:val="D62186ADBAA946B2BE058FFC819F5AEA"/>
  </w:style>
  <w:style w:type="paragraph" w:customStyle="1" w:styleId="BB484B30F8374AE9820A455292BC33E7">
    <w:name w:val="BB484B30F8374AE9820A455292BC33E7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3EB3E3F1A984C5DA6FDD2C6CC0C5D08">
    <w:name w:val="83EB3E3F1A984C5DA6FDD2C6CC0C5D08"/>
  </w:style>
  <w:style w:type="paragraph" w:customStyle="1" w:styleId="FFCF7D4567F34EB6BD56DC827FEB295A">
    <w:name w:val="FFCF7D4567F34EB6BD56DC827FEB295A"/>
  </w:style>
  <w:style w:type="paragraph" w:customStyle="1" w:styleId="5B81CEE0360D4D2DA66DABD6F069C4B5">
    <w:name w:val="5B81CEE0360D4D2DA66DABD6F069C4B5"/>
  </w:style>
  <w:style w:type="paragraph" w:customStyle="1" w:styleId="E358C9F547C14F298D5EFB1A547C80C7">
    <w:name w:val="E358C9F547C14F298D5EFB1A547C80C7"/>
  </w:style>
  <w:style w:type="paragraph" w:customStyle="1" w:styleId="D502A25D1CC14B95A22874C79E4DA96A">
    <w:name w:val="D502A25D1CC14B95A22874C79E4DA96A"/>
  </w:style>
  <w:style w:type="paragraph" w:customStyle="1" w:styleId="4F220B47C21946ABBB0813E447C2E681">
    <w:name w:val="4F220B47C21946ABBB0813E447C2E681"/>
  </w:style>
  <w:style w:type="paragraph" w:customStyle="1" w:styleId="1E8F10B8CD05482480226184954B41E7">
    <w:name w:val="1E8F10B8CD05482480226184954B41E7"/>
  </w:style>
  <w:style w:type="paragraph" w:customStyle="1" w:styleId="9C9EA555FA3A491DBD9E628DCD5A05F4">
    <w:name w:val="9C9EA555FA3A491DBD9E628DCD5A05F4"/>
  </w:style>
  <w:style w:type="paragraph" w:customStyle="1" w:styleId="CCF0CB7BB8CE4853A938C1B1F8D6F0A6">
    <w:name w:val="CCF0CB7BB8CE4853A938C1B1F8D6F0A6"/>
  </w:style>
  <w:style w:type="paragraph" w:customStyle="1" w:styleId="345C2C2B64514B04B2E1FAEF6F41035E">
    <w:name w:val="345C2C2B64514B04B2E1FAEF6F41035E"/>
  </w:style>
  <w:style w:type="paragraph" w:customStyle="1" w:styleId="C8004B1B82B44E8096BD702278C278B7">
    <w:name w:val="C8004B1B82B44E8096BD702278C278B7"/>
  </w:style>
  <w:style w:type="paragraph" w:customStyle="1" w:styleId="239B5D93C44743F8BB22C20FDCCB46B3">
    <w:name w:val="239B5D93C44743F8BB22C20FDCCB46B3"/>
  </w:style>
  <w:style w:type="paragraph" w:customStyle="1" w:styleId="4431797962334D998CE230014E63DE22">
    <w:name w:val="4431797962334D998CE230014E63DE22"/>
  </w:style>
  <w:style w:type="paragraph" w:customStyle="1" w:styleId="5E9FBFCE27FD4A85A8E9C07552EB9119">
    <w:name w:val="5E9FBFCE27FD4A85A8E9C07552EB9119"/>
  </w:style>
  <w:style w:type="paragraph" w:customStyle="1" w:styleId="7E799BEE718A4DA28DDA9904FA7E8167">
    <w:name w:val="7E799BEE718A4DA28DDA9904FA7E8167"/>
  </w:style>
  <w:style w:type="paragraph" w:customStyle="1" w:styleId="A01CDA5D5DE641D1A8BB98F435BEB612">
    <w:name w:val="A01CDA5D5DE641D1A8BB98F435BEB612"/>
  </w:style>
  <w:style w:type="paragraph" w:customStyle="1" w:styleId="63AF15F39C894B4ABC11355D530B3B31">
    <w:name w:val="63AF15F39C894B4ABC11355D530B3B31"/>
  </w:style>
  <w:style w:type="paragraph" w:customStyle="1" w:styleId="6F00E79155544C2788E831A92AE11209">
    <w:name w:val="6F00E79155544C2788E831A92AE11209"/>
  </w:style>
  <w:style w:type="paragraph" w:customStyle="1" w:styleId="7C230906671642058F975B34584E7B62">
    <w:name w:val="7C230906671642058F975B34584E7B62"/>
  </w:style>
  <w:style w:type="paragraph" w:customStyle="1" w:styleId="BA603619BD21464383252B6833BA3375">
    <w:name w:val="BA603619BD21464383252B6833BA3375"/>
  </w:style>
  <w:style w:type="paragraph" w:customStyle="1" w:styleId="E10DBCEAAF87471D91CB2B6EE42B445F">
    <w:name w:val="E10DBCEAAF87471D91CB2B6EE42B445F"/>
  </w:style>
  <w:style w:type="paragraph" w:customStyle="1" w:styleId="1CD8614EF2F6481094D9A8ECF35F5D99">
    <w:name w:val="1CD8614EF2F6481094D9A8ECF35F5D99"/>
  </w:style>
  <w:style w:type="paragraph" w:customStyle="1" w:styleId="A26F8468944D4EF7ACC7078D2319078E">
    <w:name w:val="A26F8468944D4EF7ACC7078D2319078E"/>
  </w:style>
  <w:style w:type="paragraph" w:customStyle="1" w:styleId="31E4B91858724DCCB5D46A9BB7A5BF44">
    <w:name w:val="31E4B91858724DCCB5D46A9BB7A5BF44"/>
    <w:rsid w:val="003F136C"/>
  </w:style>
  <w:style w:type="paragraph" w:customStyle="1" w:styleId="C4B3F007BF414FED93030781645FD414">
    <w:name w:val="C4B3F007BF414FED93030781645FD414"/>
    <w:rsid w:val="003F136C"/>
  </w:style>
  <w:style w:type="paragraph" w:customStyle="1" w:styleId="34E85CE59FF84C4CB1D2DF1BE6E3E322">
    <w:name w:val="34E85CE59FF84C4CB1D2DF1BE6E3E322"/>
    <w:rsid w:val="003F136C"/>
  </w:style>
  <w:style w:type="paragraph" w:customStyle="1" w:styleId="2D050AA07D054BAFA79ADF02A33AC538">
    <w:name w:val="2D050AA07D054BAFA79ADF02A33AC538"/>
    <w:rsid w:val="003F136C"/>
  </w:style>
  <w:style w:type="paragraph" w:customStyle="1" w:styleId="31D48C93963D4D589D25D21DA67A5789">
    <w:name w:val="31D48C93963D4D589D25D21DA67A5789"/>
    <w:rsid w:val="003F136C"/>
  </w:style>
  <w:style w:type="paragraph" w:customStyle="1" w:styleId="978D3AB1C7BD4B41B710D5BD2BCBD42C">
    <w:name w:val="978D3AB1C7BD4B41B710D5BD2BCBD42C"/>
    <w:rsid w:val="003F136C"/>
  </w:style>
  <w:style w:type="paragraph" w:customStyle="1" w:styleId="2F96A25E5F3244B4B24B757EA87928BE">
    <w:name w:val="2F96A25E5F3244B4B24B757EA87928BE"/>
    <w:rsid w:val="003F136C"/>
  </w:style>
  <w:style w:type="paragraph" w:customStyle="1" w:styleId="94CCDB786D964A738846F5EBF5E3E68F">
    <w:name w:val="94CCDB786D964A738846F5EBF5E3E68F"/>
    <w:rsid w:val="003F136C"/>
  </w:style>
  <w:style w:type="paragraph" w:customStyle="1" w:styleId="B515F7975B4A40EFBE6064627FBC1699">
    <w:name w:val="B515F7975B4A40EFBE6064627FBC1699"/>
    <w:rsid w:val="003F136C"/>
  </w:style>
  <w:style w:type="paragraph" w:customStyle="1" w:styleId="4FC49071D4704CD2B74067D623C84343">
    <w:name w:val="4FC49071D4704CD2B74067D623C84343"/>
    <w:rsid w:val="003F136C"/>
  </w:style>
  <w:style w:type="paragraph" w:customStyle="1" w:styleId="2010FC2D8B2A465E8B4DA12F29F74C69">
    <w:name w:val="2010FC2D8B2A465E8B4DA12F29F74C69"/>
    <w:rsid w:val="003F1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6266898-F271-454A-AC05-B40F63B2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2025-08-27T19:03:00Z</dcterms:created>
  <dcterms:modified xsi:type="dcterms:W3CDTF">2025-08-27T19:03:00Z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